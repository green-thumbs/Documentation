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0DF582" w14:textId="77777777" w:rsidR="002A6343" w:rsidRDefault="002A6343" w:rsidP="00C6554A">
      <w:pPr>
        <w:pStyle w:val="Photo"/>
      </w:pPr>
      <w:bookmarkStart w:id="0" w:name="_Toc321147149"/>
      <w:bookmarkStart w:id="1" w:name="_Toc318188227"/>
      <w:bookmarkStart w:id="2" w:name="_Toc318188327"/>
      <w:bookmarkStart w:id="3" w:name="_Toc318189312"/>
      <w:bookmarkStart w:id="4" w:name="_Toc321147011"/>
    </w:p>
    <w:p w14:paraId="1B868D01" w14:textId="7AEACED7" w:rsidR="00C6554A" w:rsidRPr="008B5277" w:rsidRDefault="002554CD" w:rsidP="00C6554A">
      <w:pPr>
        <w:pStyle w:val="Photo"/>
      </w:pPr>
      <w:r w:rsidRPr="008B5277">
        <w:rPr>
          <w:noProof/>
        </w:rPr>
        <w:drawing>
          <wp:inline distT="0" distB="0" distL="0" distR="0" wp14:anchorId="10A934F6" wp14:editId="46618BEC">
            <wp:extent cx="3657600" cy="5486400"/>
            <wp:effectExtent l="0" t="0" r="0" b="0"/>
            <wp:docPr id="22" name="Picture 1" descr="Bright blue glacial lake surrounded by white ice on a dark mount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3657600" cy="5486400"/>
                    </a:xfrm>
                    <a:prstGeom prst="rect">
                      <a:avLst/>
                    </a:prstGeom>
                    <a:noFill/>
                    <a:ln w="254000" cap="rnd">
                      <a:noFill/>
                    </a:ln>
                    <a:effectLst/>
                  </pic:spPr>
                </pic:pic>
              </a:graphicData>
            </a:graphic>
          </wp:inline>
        </w:drawing>
      </w:r>
    </w:p>
    <w:bookmarkEnd w:id="0"/>
    <w:bookmarkEnd w:id="1"/>
    <w:bookmarkEnd w:id="2"/>
    <w:bookmarkEnd w:id="3"/>
    <w:bookmarkEnd w:id="4"/>
    <w:p w14:paraId="13DC2905" w14:textId="2BB18404" w:rsidR="00C6554A" w:rsidRDefault="00FE640B" w:rsidP="00C6554A">
      <w:pPr>
        <w:pStyle w:val="Title"/>
      </w:pPr>
      <w:r>
        <w:t>Project Plan</w:t>
      </w:r>
    </w:p>
    <w:p w14:paraId="001E6D80" w14:textId="676DC80F" w:rsidR="00C6554A" w:rsidRPr="00D5413C" w:rsidRDefault="00FE640B" w:rsidP="00C6554A">
      <w:pPr>
        <w:pStyle w:val="Subtitle"/>
      </w:pPr>
      <w:r>
        <w:t>Green Thumb Lawn Service</w:t>
      </w:r>
    </w:p>
    <w:p w14:paraId="2A5B8252" w14:textId="161B6D4C" w:rsidR="00C6554A" w:rsidRDefault="000D7DB2" w:rsidP="00C6554A">
      <w:pPr>
        <w:pStyle w:val="ContactInfo"/>
      </w:pPr>
      <w:r>
        <w:t xml:space="preserve">Davison, </w:t>
      </w:r>
      <w:proofErr w:type="spellStart"/>
      <w:r>
        <w:t>Trimpin</w:t>
      </w:r>
      <w:proofErr w:type="spellEnd"/>
      <w:r>
        <w:t>, Sattar, Woolman</w:t>
      </w:r>
      <w:r w:rsidR="00C6554A">
        <w:t xml:space="preserve">| </w:t>
      </w:r>
      <w:r w:rsidR="00FE640B">
        <w:t>CMSC495 Current Trends</w:t>
      </w:r>
      <w:r w:rsidR="00C6554A">
        <w:t xml:space="preserve"> |</w:t>
      </w:r>
      <w:r w:rsidR="00C6554A" w:rsidRPr="00D5413C">
        <w:t xml:space="preserve"> </w:t>
      </w:r>
      <w:r w:rsidR="00FE640B">
        <w:t>March 23,2019</w:t>
      </w:r>
      <w:r w:rsidR="00C6554A">
        <w:br w:type="page"/>
      </w:r>
    </w:p>
    <w:p w14:paraId="63B615B4" w14:textId="75D530F3" w:rsidR="00192EDF" w:rsidRDefault="00192EDF" w:rsidP="00C6554A">
      <w:pPr>
        <w:pStyle w:val="Heading1"/>
      </w:pPr>
    </w:p>
    <w:sdt>
      <w:sdtPr>
        <w:rPr>
          <w:rFonts w:asciiTheme="minorHAnsi" w:eastAsiaTheme="minorEastAsia" w:hAnsiTheme="minorHAnsi" w:cs="Times New Roman"/>
          <w:color w:val="auto"/>
          <w:sz w:val="22"/>
          <w:szCs w:val="22"/>
        </w:rPr>
        <w:id w:val="-662086991"/>
        <w:docPartObj>
          <w:docPartGallery w:val="Table of Contents"/>
          <w:docPartUnique/>
        </w:docPartObj>
      </w:sdtPr>
      <w:sdtEndPr>
        <w:rPr>
          <w:rFonts w:eastAsiaTheme="minorHAnsi" w:cstheme="minorBidi"/>
          <w:color w:val="595959" w:themeColor="text1" w:themeTint="A6"/>
        </w:rPr>
      </w:sdtEndPr>
      <w:sdtContent>
        <w:p w14:paraId="5B6B8CBB" w14:textId="54556D0A" w:rsidR="00192EDF" w:rsidRDefault="00192EDF">
          <w:pPr>
            <w:pStyle w:val="TOCHeading"/>
          </w:pPr>
          <w:r>
            <w:t>Table of Contents</w:t>
          </w:r>
        </w:p>
        <w:p w14:paraId="4802C2D1" w14:textId="37592508" w:rsidR="00192EDF" w:rsidRDefault="00192EDF" w:rsidP="004420A3">
          <w:pPr>
            <w:pStyle w:val="TOC1"/>
            <w:numPr>
              <w:ilvl w:val="0"/>
              <w:numId w:val="16"/>
            </w:numPr>
          </w:pPr>
          <w:r>
            <w:t>Overview</w:t>
          </w:r>
          <w:r>
            <w:ptab w:relativeTo="margin" w:alignment="right" w:leader="dot"/>
          </w:r>
          <w:r w:rsidR="00047325">
            <w:t>2</w:t>
          </w:r>
        </w:p>
        <w:p w14:paraId="2CF8A072" w14:textId="3E033603" w:rsidR="00192EDF" w:rsidRDefault="004723B3" w:rsidP="004723B3">
          <w:pPr>
            <w:pStyle w:val="TOC2"/>
            <w:ind w:firstLine="500"/>
          </w:pPr>
          <w:r>
            <w:t>1.1 Project Summary</w:t>
          </w:r>
          <w:r w:rsidR="00192EDF">
            <w:ptab w:relativeTo="margin" w:alignment="right" w:leader="dot"/>
          </w:r>
          <w:r w:rsidR="00047325">
            <w:t>2</w:t>
          </w:r>
        </w:p>
        <w:p w14:paraId="59300B0E" w14:textId="438AC8CB" w:rsidR="00192EDF" w:rsidRDefault="004723B3" w:rsidP="004723B3">
          <w:pPr>
            <w:pStyle w:val="TOC3"/>
            <w:ind w:left="720"/>
          </w:pPr>
          <w:r>
            <w:t xml:space="preserve">     1.1.1 Purpose, Scope, and Objectives</w:t>
          </w:r>
          <w:r w:rsidR="00192EDF">
            <w:ptab w:relativeTo="margin" w:alignment="right" w:leader="dot"/>
          </w:r>
          <w:r w:rsidR="004420A3">
            <w:t>2</w:t>
          </w:r>
        </w:p>
        <w:p w14:paraId="23250988" w14:textId="16D76EEE" w:rsidR="00192EDF" w:rsidRPr="004420A3" w:rsidRDefault="004420A3" w:rsidP="004420A3">
          <w:pPr>
            <w:pStyle w:val="TOC1"/>
          </w:pPr>
          <w:r w:rsidRPr="004420A3">
            <w:t xml:space="preserve">                   1.1.2 Assumptions and </w:t>
          </w:r>
          <w:r>
            <w:t>C</w:t>
          </w:r>
          <w:r w:rsidRPr="004420A3">
            <w:t>on</w:t>
          </w:r>
          <w:r>
            <w:t>s</w:t>
          </w:r>
          <w:r w:rsidRPr="004420A3">
            <w:t>traints</w:t>
          </w:r>
          <w:r w:rsidR="00192EDF" w:rsidRPr="004420A3">
            <w:ptab w:relativeTo="margin" w:alignment="right" w:leader="dot"/>
          </w:r>
          <w:r>
            <w:t>2</w:t>
          </w:r>
        </w:p>
        <w:p w14:paraId="5EEB5A08" w14:textId="648CCBAC" w:rsidR="00192EDF" w:rsidRDefault="00033BA4">
          <w:pPr>
            <w:pStyle w:val="TOC2"/>
            <w:ind w:left="216"/>
          </w:pPr>
          <w:r>
            <w:t xml:space="preserve">               1.1.3 Project Deliverables</w:t>
          </w:r>
          <w:r w:rsidR="00192EDF">
            <w:ptab w:relativeTo="margin" w:alignment="right" w:leader="dot"/>
          </w:r>
          <w:r>
            <w:t>3</w:t>
          </w:r>
        </w:p>
        <w:p w14:paraId="3E11AD8E" w14:textId="5A7D589E" w:rsidR="00033BA4" w:rsidRDefault="00033BA4">
          <w:pPr>
            <w:pStyle w:val="TOC3"/>
            <w:ind w:left="446"/>
          </w:pPr>
          <w:r>
            <w:t xml:space="preserve">           1.1.4 Project Plan</w:t>
          </w:r>
          <w:r w:rsidR="00192EDF">
            <w:ptab w:relativeTo="margin" w:alignment="right" w:leader="dot"/>
          </w:r>
          <w:r>
            <w:t>see attachment</w:t>
          </w:r>
        </w:p>
        <w:p w14:paraId="1284EC47" w14:textId="77777777" w:rsidR="00033BA4" w:rsidRDefault="00033BA4" w:rsidP="00033BA4">
          <w:r>
            <w:t xml:space="preserve">       2.     References………………………………………………………………………………………………………………………………………………….4</w:t>
          </w:r>
        </w:p>
        <w:p w14:paraId="05E9C485" w14:textId="02B91C72" w:rsidR="00192EDF" w:rsidRPr="00033BA4" w:rsidRDefault="00710B5B" w:rsidP="00033BA4"/>
      </w:sdtContent>
    </w:sdt>
    <w:p w14:paraId="08681F3F" w14:textId="7B39F822" w:rsidR="00047325" w:rsidRDefault="00047325" w:rsidP="00C6554A">
      <w:pPr>
        <w:pStyle w:val="Heading1"/>
      </w:pPr>
    </w:p>
    <w:p w14:paraId="79F12ED4" w14:textId="349E6C3C" w:rsidR="00047325" w:rsidRDefault="00047325" w:rsidP="00047325"/>
    <w:p w14:paraId="3CAAFEF5" w14:textId="77777777" w:rsidR="00047325" w:rsidRPr="00047325" w:rsidRDefault="00047325" w:rsidP="00047325"/>
    <w:p w14:paraId="01D6DEB0" w14:textId="77777777" w:rsidR="00047325" w:rsidRDefault="00047325" w:rsidP="00C6554A">
      <w:pPr>
        <w:pStyle w:val="Heading1"/>
      </w:pPr>
    </w:p>
    <w:p w14:paraId="7AF46698" w14:textId="77777777" w:rsidR="00047325" w:rsidRDefault="00047325" w:rsidP="00C6554A">
      <w:pPr>
        <w:pStyle w:val="Heading1"/>
      </w:pPr>
    </w:p>
    <w:p w14:paraId="569F6706" w14:textId="77777777" w:rsidR="00047325" w:rsidRDefault="00047325" w:rsidP="00C6554A">
      <w:pPr>
        <w:pStyle w:val="Heading1"/>
      </w:pPr>
    </w:p>
    <w:p w14:paraId="03B3DC85" w14:textId="77777777" w:rsidR="00047325" w:rsidRDefault="00047325" w:rsidP="00C6554A">
      <w:pPr>
        <w:pStyle w:val="Heading1"/>
      </w:pPr>
    </w:p>
    <w:p w14:paraId="236FD7D8" w14:textId="77777777" w:rsidR="00047325" w:rsidRDefault="00047325" w:rsidP="00C6554A">
      <w:pPr>
        <w:pStyle w:val="Heading1"/>
      </w:pPr>
    </w:p>
    <w:p w14:paraId="799B2655" w14:textId="77777777" w:rsidR="00047325" w:rsidRDefault="00047325" w:rsidP="00C6554A">
      <w:pPr>
        <w:pStyle w:val="Heading1"/>
      </w:pPr>
    </w:p>
    <w:p w14:paraId="23486DF8" w14:textId="77777777" w:rsidR="00047325" w:rsidRDefault="00047325" w:rsidP="00C6554A">
      <w:pPr>
        <w:pStyle w:val="Heading1"/>
      </w:pPr>
    </w:p>
    <w:p w14:paraId="661C05E7" w14:textId="77777777" w:rsidR="00047325" w:rsidRDefault="00047325" w:rsidP="00C6554A">
      <w:pPr>
        <w:pStyle w:val="Heading1"/>
      </w:pPr>
    </w:p>
    <w:p w14:paraId="203E4F92" w14:textId="77777777" w:rsidR="00047325" w:rsidRDefault="00047325" w:rsidP="00C6554A">
      <w:pPr>
        <w:pStyle w:val="Heading1"/>
      </w:pPr>
    </w:p>
    <w:p w14:paraId="5C547433" w14:textId="77777777" w:rsidR="00047325" w:rsidRDefault="00047325" w:rsidP="00C6554A">
      <w:pPr>
        <w:pStyle w:val="Heading1"/>
      </w:pPr>
    </w:p>
    <w:p w14:paraId="62308AEE" w14:textId="77777777" w:rsidR="00047325" w:rsidRDefault="00047325" w:rsidP="00C6554A">
      <w:pPr>
        <w:pStyle w:val="Heading1"/>
      </w:pPr>
    </w:p>
    <w:p w14:paraId="13294B54" w14:textId="77777777" w:rsidR="00047325" w:rsidRDefault="00047325" w:rsidP="00C6554A">
      <w:pPr>
        <w:pStyle w:val="Heading1"/>
      </w:pPr>
    </w:p>
    <w:p w14:paraId="333C7057" w14:textId="77777777" w:rsidR="00047325" w:rsidRDefault="00047325" w:rsidP="00C6554A">
      <w:pPr>
        <w:pStyle w:val="Heading1"/>
      </w:pPr>
    </w:p>
    <w:p w14:paraId="32BD60B6" w14:textId="77777777" w:rsidR="00047325" w:rsidRDefault="00047325" w:rsidP="00C6554A">
      <w:pPr>
        <w:pStyle w:val="Heading1"/>
      </w:pPr>
    </w:p>
    <w:p w14:paraId="30D00FA1" w14:textId="7DCF1867" w:rsidR="00047325" w:rsidRDefault="00047325" w:rsidP="00C6554A">
      <w:pPr>
        <w:pStyle w:val="Heading1"/>
      </w:pPr>
    </w:p>
    <w:p w14:paraId="0CE811E5" w14:textId="77777777" w:rsidR="00047325" w:rsidRPr="00047325" w:rsidRDefault="00047325" w:rsidP="00047325"/>
    <w:p w14:paraId="13A34DD3" w14:textId="13388B05" w:rsidR="00C6554A" w:rsidRDefault="00047325" w:rsidP="00C6554A">
      <w:pPr>
        <w:pStyle w:val="Heading1"/>
      </w:pPr>
      <w:r>
        <w:lastRenderedPageBreak/>
        <w:t>O</w:t>
      </w:r>
      <w:r w:rsidR="00192EDF">
        <w:t>verview</w:t>
      </w:r>
    </w:p>
    <w:p w14:paraId="35D0CF36" w14:textId="7CF919B2" w:rsidR="00192EDF" w:rsidRDefault="00192EDF" w:rsidP="00192EDF">
      <w:r>
        <w:t>The software development plan will provide an overview of the requirements, breadth, schedule, and tasks for building and deploying the Green Thumb Lawn Service System (GTLSS). The software project document will provide a detailed description of the project assumptions, required resources, and deliverables schedule.</w:t>
      </w:r>
    </w:p>
    <w:p w14:paraId="7B5BC1DD" w14:textId="694DA369" w:rsidR="00192EDF" w:rsidRPr="00357B0B" w:rsidRDefault="00192EDF" w:rsidP="00192EDF">
      <w:pPr>
        <w:pStyle w:val="ListParagraph"/>
        <w:numPr>
          <w:ilvl w:val="1"/>
          <w:numId w:val="16"/>
        </w:numPr>
        <w:rPr>
          <w:b/>
        </w:rPr>
      </w:pPr>
      <w:r w:rsidRPr="00357B0B">
        <w:rPr>
          <w:b/>
        </w:rPr>
        <w:t>Project Summary</w:t>
      </w:r>
    </w:p>
    <w:p w14:paraId="3791A402" w14:textId="0D2B03C2" w:rsidR="00192EDF" w:rsidRPr="00357B0B" w:rsidRDefault="00192EDF" w:rsidP="00192EDF">
      <w:pPr>
        <w:pStyle w:val="ListParagraph"/>
        <w:numPr>
          <w:ilvl w:val="2"/>
          <w:numId w:val="16"/>
        </w:numPr>
        <w:rPr>
          <w:b/>
        </w:rPr>
      </w:pPr>
      <w:r w:rsidRPr="00357B0B">
        <w:rPr>
          <w:b/>
        </w:rPr>
        <w:t>Purpose, Scope, and Objectives</w:t>
      </w:r>
    </w:p>
    <w:p w14:paraId="0BB89F5C" w14:textId="112B388F" w:rsidR="009A2EDE" w:rsidRDefault="00192EDF" w:rsidP="00192EDF">
      <w:pPr>
        <w:ind w:left="360"/>
      </w:pPr>
      <w:r>
        <w:t xml:space="preserve">The objective of </w:t>
      </w:r>
      <w:r w:rsidR="004723B3">
        <w:t xml:space="preserve">GTLSS suite is to provide a robust </w:t>
      </w:r>
      <w:r w:rsidR="004420A3">
        <w:t>cloud-based</w:t>
      </w:r>
      <w:r w:rsidR="00595C52">
        <w:t xml:space="preserve"> </w:t>
      </w:r>
      <w:r w:rsidR="004723B3">
        <w:t xml:space="preserve">software that helps increase efficiency of resources, optimize time management, and increase customer satisfaction. The software package will provide </w:t>
      </w:r>
      <w:r w:rsidR="009A2EDE">
        <w:t xml:space="preserve">a </w:t>
      </w:r>
      <w:r w:rsidR="0060497C">
        <w:t xml:space="preserve">customize pricing of services and products, inventory management, management of employees and equipment, scheduling for deliveries and services, and financial transaction for services and products rendered. By implementing the software package, business will </w:t>
      </w:r>
      <w:r w:rsidR="009A2EDE">
        <w:t>reduce the rate of personal consultations, increase efficiency of resources and scheduling.</w:t>
      </w:r>
    </w:p>
    <w:p w14:paraId="7DC1C18C" w14:textId="6F047DFE" w:rsidR="00192EDF" w:rsidRDefault="009A2EDE" w:rsidP="00192EDF">
      <w:pPr>
        <w:ind w:left="360"/>
      </w:pPr>
      <w:r>
        <w:t>The scope of the project will entail building of a</w:t>
      </w:r>
      <w:r w:rsidR="004420A3">
        <w:t xml:space="preserve"> cloud-based</w:t>
      </w:r>
      <w:r>
        <w:t xml:space="preserve"> Ecommerce website with functionality to scheduling and resource management for the business along allowing customer </w:t>
      </w:r>
      <w:r w:rsidR="008444C7">
        <w:t>scheduling and payment for services and products. Out-of-Scope of the development plan would be providing</w:t>
      </w:r>
      <w:r w:rsidR="004420A3">
        <w:t>;</w:t>
      </w:r>
      <w:r w:rsidR="008444C7">
        <w:t xml:space="preserve"> </w:t>
      </w:r>
      <w:proofErr w:type="gramStart"/>
      <w:r w:rsidR="008444C7">
        <w:t>a</w:t>
      </w:r>
      <w:proofErr w:type="gramEnd"/>
      <w:r w:rsidR="008444C7">
        <w:t xml:space="preserve"> hourly schedule for employees and equipment</w:t>
      </w:r>
      <w:r w:rsidR="004420A3">
        <w:t>,</w:t>
      </w:r>
      <w:r w:rsidR="008444C7">
        <w:t xml:space="preserve"> </w:t>
      </w:r>
      <w:r w:rsidR="001A0DAF">
        <w:t>login in capabilities for all employees</w:t>
      </w:r>
      <w:r w:rsidR="004420A3">
        <w:t>,</w:t>
      </w:r>
      <w:r w:rsidR="001A0DAF">
        <w:t xml:space="preserve"> </w:t>
      </w:r>
      <w:r w:rsidR="008444C7">
        <w:t>allowing customers to customize times for services and deliveries</w:t>
      </w:r>
      <w:r w:rsidR="004420A3">
        <w:t xml:space="preserve">, </w:t>
      </w:r>
      <w:r w:rsidR="005F6D1C">
        <w:t xml:space="preserve">and </w:t>
      </w:r>
      <w:r w:rsidR="004420A3">
        <w:t>web hosting</w:t>
      </w:r>
      <w:r w:rsidR="005F6D1C">
        <w:t>/ or secure VPN</w:t>
      </w:r>
      <w:r w:rsidR="008444C7">
        <w:t xml:space="preserve">. </w:t>
      </w:r>
    </w:p>
    <w:p w14:paraId="1BEA4AAC" w14:textId="62407364" w:rsidR="008444C7" w:rsidRDefault="008444C7" w:rsidP="00192EDF">
      <w:pPr>
        <w:ind w:left="360"/>
      </w:pPr>
      <w:r>
        <w:t xml:space="preserve">As the objectives of the GTLSS </w:t>
      </w:r>
      <w:r w:rsidR="00216C17">
        <w:t xml:space="preserve">is to increase efficiency of resources and time for the business. </w:t>
      </w:r>
      <w:r w:rsidR="001A0DAF">
        <w:t xml:space="preserve">The </w:t>
      </w:r>
      <w:r w:rsidR="00216C17">
        <w:t>result</w:t>
      </w:r>
      <w:r w:rsidR="001A0DAF">
        <w:t xml:space="preserve"> for </w:t>
      </w:r>
      <w:r w:rsidR="00216C17">
        <w:t xml:space="preserve">the business will </w:t>
      </w:r>
      <w:r w:rsidR="001A0DAF">
        <w:t xml:space="preserve">be; </w:t>
      </w:r>
      <w:r w:rsidR="00216C17">
        <w:t>increase</w:t>
      </w:r>
      <w:r w:rsidR="001A0DAF">
        <w:t>d</w:t>
      </w:r>
      <w:r w:rsidR="00216C17">
        <w:t xml:space="preserve"> revenue, </w:t>
      </w:r>
      <w:r w:rsidR="001A0DAF">
        <w:t xml:space="preserve">a </w:t>
      </w:r>
      <w:r w:rsidR="00216C17">
        <w:t>reduc</w:t>
      </w:r>
      <w:r w:rsidR="001A0DAF">
        <w:t>tion of</w:t>
      </w:r>
      <w:r w:rsidR="00216C17">
        <w:t xml:space="preserve"> expense costs, and be more efficient in allocating resources. The software package will increase customer satisfaction by eliminating the need of the personal consultation, the ability to purchase landscaping supplies, and customize </w:t>
      </w:r>
      <w:r w:rsidR="00605A35">
        <w:t xml:space="preserve">service and delivery dates. </w:t>
      </w:r>
    </w:p>
    <w:p w14:paraId="56F4F6DD" w14:textId="25CD2AC3" w:rsidR="00605A35" w:rsidRDefault="00605A35" w:rsidP="00192EDF">
      <w:pPr>
        <w:ind w:left="360"/>
      </w:pPr>
      <w:r>
        <w:t>The product for delivery should include:</w:t>
      </w:r>
    </w:p>
    <w:p w14:paraId="4AEE495D" w14:textId="4FD22879" w:rsidR="00605A35" w:rsidRDefault="00605A35" w:rsidP="00605A35">
      <w:pPr>
        <w:pStyle w:val="ListParagraph"/>
        <w:numPr>
          <w:ilvl w:val="0"/>
          <w:numId w:val="17"/>
        </w:numPr>
      </w:pPr>
      <w:r>
        <w:t>Software package consists of:</w:t>
      </w:r>
    </w:p>
    <w:p w14:paraId="4C678F56" w14:textId="62CF3977" w:rsidR="00605A35" w:rsidRDefault="00605A35" w:rsidP="00605A35">
      <w:pPr>
        <w:pStyle w:val="ListParagraph"/>
        <w:numPr>
          <w:ilvl w:val="0"/>
          <w:numId w:val="18"/>
        </w:numPr>
      </w:pPr>
      <w:bookmarkStart w:id="5" w:name="_Hlk4342917"/>
      <w:r>
        <w:t>Ecommerce Website</w:t>
      </w:r>
    </w:p>
    <w:p w14:paraId="42DC75FA" w14:textId="7EDC4D5B" w:rsidR="00605A35" w:rsidRDefault="00605A35" w:rsidP="00605A35">
      <w:pPr>
        <w:pStyle w:val="ListParagraph"/>
        <w:numPr>
          <w:ilvl w:val="0"/>
          <w:numId w:val="21"/>
        </w:numPr>
      </w:pPr>
      <w:r>
        <w:t>Services (Purchase)</w:t>
      </w:r>
    </w:p>
    <w:p w14:paraId="1538A775" w14:textId="419509FE" w:rsidR="00605A35" w:rsidRDefault="00605A35" w:rsidP="00605A35">
      <w:pPr>
        <w:pStyle w:val="ListParagraph"/>
        <w:numPr>
          <w:ilvl w:val="0"/>
          <w:numId w:val="21"/>
        </w:numPr>
      </w:pPr>
      <w:r>
        <w:t>Landscaping supplies (Purchase)</w:t>
      </w:r>
    </w:p>
    <w:p w14:paraId="76952644" w14:textId="6DAEF0F7" w:rsidR="00605A35" w:rsidRDefault="00605A35" w:rsidP="00605A35">
      <w:pPr>
        <w:pStyle w:val="ListParagraph"/>
        <w:numPr>
          <w:ilvl w:val="0"/>
          <w:numId w:val="21"/>
        </w:numPr>
      </w:pPr>
      <w:r>
        <w:t>Landscaping Tips</w:t>
      </w:r>
    </w:p>
    <w:p w14:paraId="713A9A5E" w14:textId="63C36E60" w:rsidR="00605A35" w:rsidRDefault="00605A35" w:rsidP="00605A35">
      <w:pPr>
        <w:pStyle w:val="ListParagraph"/>
        <w:numPr>
          <w:ilvl w:val="0"/>
          <w:numId w:val="21"/>
        </w:numPr>
      </w:pPr>
      <w:r>
        <w:t>About Us</w:t>
      </w:r>
    </w:p>
    <w:p w14:paraId="14CD781D" w14:textId="530F2A60" w:rsidR="00605A35" w:rsidRDefault="00605A35" w:rsidP="00605A35">
      <w:pPr>
        <w:pStyle w:val="ListParagraph"/>
        <w:numPr>
          <w:ilvl w:val="0"/>
          <w:numId w:val="21"/>
        </w:numPr>
      </w:pPr>
      <w:r>
        <w:t>Contact Page</w:t>
      </w:r>
    </w:p>
    <w:p w14:paraId="58E0DF0D" w14:textId="109CF475" w:rsidR="00605A35" w:rsidRDefault="00605A35" w:rsidP="00605A35">
      <w:pPr>
        <w:pStyle w:val="ListParagraph"/>
        <w:numPr>
          <w:ilvl w:val="0"/>
          <w:numId w:val="21"/>
        </w:numPr>
      </w:pPr>
      <w:r>
        <w:t>Checkout</w:t>
      </w:r>
    </w:p>
    <w:p w14:paraId="528354D4" w14:textId="5773F667" w:rsidR="00363039" w:rsidRDefault="00357B0B" w:rsidP="00357B0B">
      <w:pPr>
        <w:ind w:left="720"/>
      </w:pPr>
      <w:r>
        <w:t xml:space="preserve">      </w:t>
      </w:r>
      <w:r w:rsidR="004202E7">
        <w:t>b. Employee Database</w:t>
      </w:r>
    </w:p>
    <w:p w14:paraId="1215596A" w14:textId="20D6D940" w:rsidR="004202E7" w:rsidRDefault="00357B0B" w:rsidP="004202E7">
      <w:pPr>
        <w:ind w:firstLine="720"/>
      </w:pPr>
      <w:r>
        <w:t xml:space="preserve">      </w:t>
      </w:r>
      <w:r w:rsidR="004202E7">
        <w:t>c. Equipment Database</w:t>
      </w:r>
    </w:p>
    <w:p w14:paraId="7A5D31FB" w14:textId="3DF8C643" w:rsidR="00595C52" w:rsidRDefault="00357B0B" w:rsidP="004202E7">
      <w:pPr>
        <w:ind w:firstLine="720"/>
      </w:pPr>
      <w:r>
        <w:t xml:space="preserve">      </w:t>
      </w:r>
      <w:r w:rsidR="00595C52">
        <w:t>d. Inventory management</w:t>
      </w:r>
    </w:p>
    <w:p w14:paraId="49E17102" w14:textId="014DAB85" w:rsidR="004202E7" w:rsidRDefault="00357B0B" w:rsidP="004202E7">
      <w:pPr>
        <w:ind w:firstLine="720"/>
      </w:pPr>
      <w:r>
        <w:t xml:space="preserve">      </w:t>
      </w:r>
      <w:r w:rsidR="00595C52">
        <w:t>e</w:t>
      </w:r>
      <w:r w:rsidR="004202E7">
        <w:t xml:space="preserve">. Calendar Management with confirmation of employee and equipment availability </w:t>
      </w:r>
    </w:p>
    <w:bookmarkEnd w:id="5"/>
    <w:p w14:paraId="727158E0" w14:textId="3C8B00C7" w:rsidR="001A0DAF" w:rsidRDefault="00A86F27" w:rsidP="00A86F27">
      <w:r>
        <w:t xml:space="preserve">  </w:t>
      </w:r>
      <w:r w:rsidR="00357B0B">
        <w:t xml:space="preserve">       </w:t>
      </w:r>
      <w:r>
        <w:t xml:space="preserve">   </w:t>
      </w:r>
      <w:r w:rsidR="004202E7">
        <w:t xml:space="preserve">2. </w:t>
      </w:r>
      <w:r w:rsidR="001A0DAF">
        <w:t>User guide and manual for the (CEO, inventory manager, and Bookkeeper)</w:t>
      </w:r>
    </w:p>
    <w:p w14:paraId="5EF11678" w14:textId="0B22B68C" w:rsidR="002C66C7" w:rsidRDefault="00A86F27" w:rsidP="004202E7">
      <w:r>
        <w:t xml:space="preserve">  </w:t>
      </w:r>
      <w:r w:rsidR="00357B0B">
        <w:t xml:space="preserve">       </w:t>
      </w:r>
      <w:r>
        <w:t xml:space="preserve">   </w:t>
      </w:r>
      <w:r w:rsidR="001A0DAF">
        <w:t xml:space="preserve">3. </w:t>
      </w:r>
      <w:r w:rsidR="002C66C7">
        <w:t>Quick use pamphlet</w:t>
      </w:r>
    </w:p>
    <w:p w14:paraId="6D6AA807" w14:textId="466C273C" w:rsidR="00595C52" w:rsidRDefault="002C66C7" w:rsidP="004202E7">
      <w:r>
        <w:t xml:space="preserve">A successful implementation of the new Ecommerce website for GTLSS will be determined by satisfaction of </w:t>
      </w:r>
      <w:r w:rsidR="00595C52">
        <w:t xml:space="preserve">both the client and </w:t>
      </w:r>
      <w:r>
        <w:t>the customer base on usability</w:t>
      </w:r>
      <w:r w:rsidR="00595C52">
        <w:t xml:space="preserve"> and efficiency. </w:t>
      </w:r>
    </w:p>
    <w:p w14:paraId="1BA06B7F" w14:textId="6D592C63" w:rsidR="004420A3" w:rsidRDefault="00595C52" w:rsidP="004420A3">
      <w:r>
        <w:lastRenderedPageBreak/>
        <w:t>A list of product requirements will be available in the GTLSS Software Requirements Specification, version 1.0.</w:t>
      </w:r>
    </w:p>
    <w:p w14:paraId="3A203759" w14:textId="5A5EAEEC" w:rsidR="00972451" w:rsidRPr="00357B0B" w:rsidRDefault="00972451" w:rsidP="00972451">
      <w:pPr>
        <w:ind w:firstLine="720"/>
        <w:rPr>
          <w:b/>
        </w:rPr>
      </w:pPr>
      <w:r w:rsidRPr="00357B0B">
        <w:rPr>
          <w:b/>
        </w:rPr>
        <w:t>1.1.2</w:t>
      </w:r>
      <w:r w:rsidR="004420A3" w:rsidRPr="00357B0B">
        <w:rPr>
          <w:b/>
        </w:rPr>
        <w:t>Assumption and Constra</w:t>
      </w:r>
      <w:r w:rsidRPr="00357B0B">
        <w:rPr>
          <w:b/>
        </w:rPr>
        <w:t>ints</w:t>
      </w:r>
    </w:p>
    <w:p w14:paraId="089AEF21" w14:textId="4632849D" w:rsidR="005F6D1C" w:rsidRDefault="00972451" w:rsidP="00972451">
      <w:r>
        <w:t>For the implementation of the cloud-based software package, the client will be held responsible for obtaining web hosting for the site</w:t>
      </w:r>
      <w:r w:rsidR="005F6D1C">
        <w:t>/ or secure VPN</w:t>
      </w:r>
      <w:r>
        <w:t xml:space="preserve">, hardware such as desktops or laptops to access applications within the software for the purpose of updating database information on inventory availability and employee and equipment allocation such as the addition/resignation of employees or increase/reduction of equipment. </w:t>
      </w:r>
      <w:r w:rsidR="005F6D1C">
        <w:t>Due to time constraints, the implementation will also not be able provide employee login to update availability, create an efficient routing system to maximize on efficiency, and provide functionality for equipment management due to servicing.</w:t>
      </w:r>
    </w:p>
    <w:p w14:paraId="15A3E466" w14:textId="27760A6B" w:rsidR="00A86F27" w:rsidRDefault="005F6D1C" w:rsidP="00972451">
      <w:r>
        <w:t>Assumptions for the GTLSS is by producing a cloud-based application, clients will have unlimited access to the software package, by developing the site in HTML, CSS, JavaScript, and SQL</w:t>
      </w:r>
      <w:r w:rsidR="004C2FB5">
        <w:t>, the software can be implemented across most operating platforms</w:t>
      </w:r>
      <w:r w:rsidR="00CD4BB4">
        <w:t xml:space="preserve">, browsers, </w:t>
      </w:r>
      <w:r w:rsidR="004C2FB5">
        <w:t xml:space="preserve">and media devices. An assumption will be made that the development will access free and open-source software to accelerate development and make use of libraries for specific functions (such as database connectivity). The use of databases </w:t>
      </w:r>
      <w:r w:rsidR="00A86F27">
        <w:t>within the software package, will require testing to ensure the relational database management systems (RDMS) can integrate within the site map of website.</w:t>
      </w:r>
    </w:p>
    <w:p w14:paraId="2B24F602" w14:textId="77777777" w:rsidR="00A86F27" w:rsidRDefault="00A86F27" w:rsidP="00972451">
      <w:r>
        <w:t>Interfaces with other software and required acquisitions of software (FOSS-driven) are not applicable for the GTLSS software package.</w:t>
      </w:r>
    </w:p>
    <w:p w14:paraId="7F53102A" w14:textId="30A014DE" w:rsidR="00A86F27" w:rsidRPr="00047325" w:rsidRDefault="00A86F27" w:rsidP="00A86F27">
      <w:pPr>
        <w:pStyle w:val="ListParagraph"/>
        <w:numPr>
          <w:ilvl w:val="2"/>
          <w:numId w:val="17"/>
        </w:numPr>
        <w:rPr>
          <w:b/>
        </w:rPr>
      </w:pPr>
      <w:r w:rsidRPr="00047325">
        <w:rPr>
          <w:b/>
        </w:rPr>
        <w:t>Project Deliverables</w:t>
      </w:r>
    </w:p>
    <w:p w14:paraId="32EC998B" w14:textId="0D2BA954" w:rsidR="00A86F27" w:rsidRDefault="00A86F27" w:rsidP="00A86F27">
      <w:r>
        <w:t>The Project deliverables for the GTLSS will be focused on the following:</w:t>
      </w:r>
    </w:p>
    <w:p w14:paraId="09393B84" w14:textId="1DFE74E7" w:rsidR="00A86F27" w:rsidRDefault="00A86F27" w:rsidP="00357B0B">
      <w:pPr>
        <w:pStyle w:val="ListParagraph"/>
        <w:numPr>
          <w:ilvl w:val="0"/>
          <w:numId w:val="33"/>
        </w:numPr>
      </w:pPr>
      <w:r>
        <w:t>Software package consisting of:</w:t>
      </w:r>
    </w:p>
    <w:p w14:paraId="3C49DEAD" w14:textId="6161AB95" w:rsidR="00357B0B" w:rsidRDefault="00357B0B" w:rsidP="00357B0B">
      <w:pPr>
        <w:pStyle w:val="ListParagraph"/>
        <w:numPr>
          <w:ilvl w:val="0"/>
          <w:numId w:val="35"/>
        </w:numPr>
      </w:pPr>
      <w:r>
        <w:t>Ecommerce Website</w:t>
      </w:r>
      <w:r>
        <w:t xml:space="preserve"> (6 Pages of content)</w:t>
      </w:r>
    </w:p>
    <w:p w14:paraId="78F0614B" w14:textId="0DDE5E86" w:rsidR="00357B0B" w:rsidRDefault="00357B0B" w:rsidP="00357B0B">
      <w:pPr>
        <w:pStyle w:val="ListParagraph"/>
        <w:numPr>
          <w:ilvl w:val="0"/>
          <w:numId w:val="36"/>
        </w:numPr>
      </w:pPr>
      <w:r>
        <w:t>Services (Purchase)</w:t>
      </w:r>
    </w:p>
    <w:p w14:paraId="38D18145" w14:textId="4F6D925F" w:rsidR="00357B0B" w:rsidRDefault="00357B0B" w:rsidP="00357B0B">
      <w:pPr>
        <w:pStyle w:val="ListParagraph"/>
        <w:numPr>
          <w:ilvl w:val="0"/>
          <w:numId w:val="37"/>
        </w:numPr>
      </w:pPr>
      <w:r>
        <w:t>Mowing (Categorized by size of Lot Small, Medium, Large)</w:t>
      </w:r>
    </w:p>
    <w:p w14:paraId="5858F3D4" w14:textId="7E85E460" w:rsidR="00357B0B" w:rsidRDefault="00357B0B" w:rsidP="00357B0B">
      <w:pPr>
        <w:pStyle w:val="ListParagraph"/>
        <w:numPr>
          <w:ilvl w:val="0"/>
          <w:numId w:val="37"/>
        </w:numPr>
      </w:pPr>
      <w:r>
        <w:t>Tree Trimming (Categorized by number of trees small, medium, large)</w:t>
      </w:r>
    </w:p>
    <w:p w14:paraId="678EFBF5" w14:textId="77777777" w:rsidR="00357B0B" w:rsidRDefault="00357B0B" w:rsidP="00357B0B">
      <w:pPr>
        <w:pStyle w:val="ListParagraph"/>
        <w:numPr>
          <w:ilvl w:val="0"/>
          <w:numId w:val="37"/>
        </w:numPr>
      </w:pPr>
      <w:r>
        <w:t>Shrub trimming (Categorized by number small, medium, large)</w:t>
      </w:r>
    </w:p>
    <w:p w14:paraId="7364CE14" w14:textId="77777777" w:rsidR="00357B0B" w:rsidRDefault="00357B0B" w:rsidP="00357B0B">
      <w:pPr>
        <w:pStyle w:val="ListParagraph"/>
        <w:numPr>
          <w:ilvl w:val="0"/>
          <w:numId w:val="37"/>
        </w:numPr>
      </w:pPr>
      <w:r>
        <w:t>Spring clean-up (Categorized by size of Lot small, medium, large)</w:t>
      </w:r>
    </w:p>
    <w:p w14:paraId="7D42BA91" w14:textId="77777777" w:rsidR="00357B0B" w:rsidRDefault="00357B0B" w:rsidP="00357B0B">
      <w:pPr>
        <w:pStyle w:val="ListParagraph"/>
        <w:numPr>
          <w:ilvl w:val="0"/>
          <w:numId w:val="37"/>
        </w:numPr>
      </w:pPr>
      <w:r>
        <w:t>Fall clean-up (Categorized by size of Lot small, medium, large)</w:t>
      </w:r>
    </w:p>
    <w:p w14:paraId="03FC3CB3" w14:textId="77777777" w:rsidR="00357B0B" w:rsidRDefault="00357B0B" w:rsidP="00357B0B">
      <w:pPr>
        <w:pStyle w:val="ListParagraph"/>
        <w:numPr>
          <w:ilvl w:val="0"/>
          <w:numId w:val="37"/>
        </w:numPr>
      </w:pPr>
      <w:r>
        <w:t>Snow removal (Categorized by number of sidewalks and size of driveway (number of cars)</w:t>
      </w:r>
    </w:p>
    <w:p w14:paraId="7EB1416A" w14:textId="77777777" w:rsidR="00357B0B" w:rsidRDefault="00357B0B" w:rsidP="00357B0B">
      <w:pPr>
        <w:pStyle w:val="ListParagraph"/>
        <w:numPr>
          <w:ilvl w:val="0"/>
          <w:numId w:val="37"/>
        </w:numPr>
      </w:pPr>
      <w:r>
        <w:t>Fertilization of lawn (Categorized by size of lot small, medium, large)</w:t>
      </w:r>
    </w:p>
    <w:p w14:paraId="71278E05" w14:textId="77777777" w:rsidR="00357B0B" w:rsidRDefault="00357B0B" w:rsidP="00357B0B">
      <w:pPr>
        <w:pStyle w:val="ListParagraph"/>
        <w:numPr>
          <w:ilvl w:val="0"/>
          <w:numId w:val="37"/>
        </w:numPr>
      </w:pPr>
      <w:r>
        <w:t>Tree and Shrub Fertilization (Categorized by number of trees and shrubs)</w:t>
      </w:r>
    </w:p>
    <w:p w14:paraId="1580423E" w14:textId="02238734" w:rsidR="00357B0B" w:rsidRDefault="00357B0B" w:rsidP="00357B0B">
      <w:pPr>
        <w:pStyle w:val="ListParagraph"/>
        <w:numPr>
          <w:ilvl w:val="0"/>
          <w:numId w:val="36"/>
        </w:numPr>
      </w:pPr>
      <w:r>
        <w:t>Landscaping supplies (Purchase)</w:t>
      </w:r>
    </w:p>
    <w:p w14:paraId="7479F1B4" w14:textId="69A1840C" w:rsidR="00357B0B" w:rsidRDefault="00357B0B" w:rsidP="00357B0B">
      <w:pPr>
        <w:pStyle w:val="ListParagraph"/>
        <w:numPr>
          <w:ilvl w:val="0"/>
          <w:numId w:val="38"/>
        </w:numPr>
      </w:pPr>
      <w:r>
        <w:t>Plants</w:t>
      </w:r>
    </w:p>
    <w:p w14:paraId="053A748A" w14:textId="38FF7848" w:rsidR="00357B0B" w:rsidRDefault="00357B0B" w:rsidP="00357B0B">
      <w:pPr>
        <w:pStyle w:val="ListParagraph"/>
        <w:numPr>
          <w:ilvl w:val="0"/>
          <w:numId w:val="39"/>
        </w:numPr>
      </w:pPr>
      <w:r>
        <w:t>Perennials (Packages of 2, 4, 8)</w:t>
      </w:r>
    </w:p>
    <w:p w14:paraId="2E958636" w14:textId="04D80790" w:rsidR="00357B0B" w:rsidRDefault="00357B0B" w:rsidP="00357B0B">
      <w:pPr>
        <w:pStyle w:val="ListParagraph"/>
        <w:numPr>
          <w:ilvl w:val="0"/>
          <w:numId w:val="39"/>
        </w:numPr>
      </w:pPr>
      <w:r>
        <w:t>Annuals (Packages of 8, 12 ,16)</w:t>
      </w:r>
    </w:p>
    <w:p w14:paraId="394A824F" w14:textId="77777777" w:rsidR="00357B0B" w:rsidRDefault="00357B0B" w:rsidP="00357B0B">
      <w:pPr>
        <w:pStyle w:val="ListParagraph"/>
        <w:numPr>
          <w:ilvl w:val="0"/>
          <w:numId w:val="39"/>
        </w:numPr>
      </w:pPr>
      <w:r>
        <w:t>Vegetables (Packages of 2 &amp; 4)</w:t>
      </w:r>
    </w:p>
    <w:p w14:paraId="7A75EF7B" w14:textId="3E3F6E40" w:rsidR="00357B0B" w:rsidRDefault="00357B0B" w:rsidP="00357B0B">
      <w:pPr>
        <w:pStyle w:val="ListParagraph"/>
        <w:numPr>
          <w:ilvl w:val="0"/>
          <w:numId w:val="38"/>
        </w:numPr>
      </w:pPr>
      <w:r>
        <w:t>Mulch</w:t>
      </w:r>
    </w:p>
    <w:p w14:paraId="19713946" w14:textId="18AA4228" w:rsidR="00357B0B" w:rsidRDefault="00357B0B" w:rsidP="00357B0B">
      <w:pPr>
        <w:pStyle w:val="ListParagraph"/>
        <w:numPr>
          <w:ilvl w:val="0"/>
          <w:numId w:val="40"/>
        </w:numPr>
      </w:pPr>
      <w:r>
        <w:t xml:space="preserve">Three kinds (Cheap </w:t>
      </w:r>
      <w:proofErr w:type="spellStart"/>
      <w:r>
        <w:t>to</w:t>
      </w:r>
      <w:proofErr w:type="spellEnd"/>
      <w:r>
        <w:t xml:space="preserve"> expensive with three different color choices red, black, and brown and only one size)</w:t>
      </w:r>
    </w:p>
    <w:p w14:paraId="27AEE203" w14:textId="723C01EB" w:rsidR="00357B0B" w:rsidRDefault="00357B0B" w:rsidP="00357B0B">
      <w:pPr>
        <w:pStyle w:val="ListParagraph"/>
        <w:numPr>
          <w:ilvl w:val="0"/>
          <w:numId w:val="38"/>
        </w:numPr>
      </w:pPr>
      <w:r>
        <w:t>Fertilizer</w:t>
      </w:r>
    </w:p>
    <w:p w14:paraId="7B214DAD" w14:textId="1015174B" w:rsidR="00357B0B" w:rsidRDefault="00357B0B" w:rsidP="00357B0B">
      <w:pPr>
        <w:pStyle w:val="ListParagraph"/>
        <w:numPr>
          <w:ilvl w:val="0"/>
          <w:numId w:val="41"/>
        </w:numPr>
      </w:pPr>
      <w:r>
        <w:t xml:space="preserve">Three kinds (Cheap </w:t>
      </w:r>
      <w:proofErr w:type="spellStart"/>
      <w:r>
        <w:t>to</w:t>
      </w:r>
      <w:proofErr w:type="spellEnd"/>
      <w:r>
        <w:t xml:space="preserve"> expensive with only one size for plants and vegetables)</w:t>
      </w:r>
    </w:p>
    <w:p w14:paraId="47ADD5B7" w14:textId="41A8B754" w:rsidR="00357B0B" w:rsidRDefault="00357B0B" w:rsidP="00357B0B">
      <w:pPr>
        <w:pStyle w:val="ListParagraph"/>
        <w:numPr>
          <w:ilvl w:val="0"/>
          <w:numId w:val="40"/>
        </w:numPr>
      </w:pPr>
      <w:r>
        <w:t xml:space="preserve">Three kinds (Cheap </w:t>
      </w:r>
      <w:proofErr w:type="spellStart"/>
      <w:r>
        <w:t>to</w:t>
      </w:r>
      <w:proofErr w:type="spellEnd"/>
      <w:r>
        <w:t xml:space="preserve"> expensive with only one size for trees and shrubs)</w:t>
      </w:r>
    </w:p>
    <w:p w14:paraId="72ECAEA9" w14:textId="7A6636DB" w:rsidR="00357B0B" w:rsidRDefault="00357B0B" w:rsidP="00357B0B">
      <w:pPr>
        <w:pStyle w:val="ListParagraph"/>
        <w:numPr>
          <w:ilvl w:val="0"/>
          <w:numId w:val="38"/>
        </w:numPr>
      </w:pPr>
      <w:r>
        <w:t>Soil</w:t>
      </w:r>
    </w:p>
    <w:p w14:paraId="7CF579C9" w14:textId="6C9CAD8A" w:rsidR="00357B0B" w:rsidRDefault="00357B0B" w:rsidP="00357B0B">
      <w:pPr>
        <w:pStyle w:val="ListParagraph"/>
        <w:numPr>
          <w:ilvl w:val="0"/>
          <w:numId w:val="42"/>
        </w:numPr>
      </w:pPr>
      <w:r>
        <w:lastRenderedPageBreak/>
        <w:t xml:space="preserve">Three kinds (Cheap </w:t>
      </w:r>
      <w:proofErr w:type="spellStart"/>
      <w:r>
        <w:t>to</w:t>
      </w:r>
      <w:proofErr w:type="spellEnd"/>
      <w:r>
        <w:t xml:space="preserve"> expensive with only one size)</w:t>
      </w:r>
    </w:p>
    <w:p w14:paraId="704DFF8A" w14:textId="49FBBB17" w:rsidR="00357B0B" w:rsidRDefault="00357B0B" w:rsidP="00357B0B">
      <w:pPr>
        <w:ind w:left="720" w:firstLine="720"/>
      </w:pPr>
      <w:r>
        <w:t>3.</w:t>
      </w:r>
      <w:r>
        <w:t>Landscaping Tips</w:t>
      </w:r>
    </w:p>
    <w:p w14:paraId="7B514425" w14:textId="759F781A" w:rsidR="00357B0B" w:rsidRDefault="00357B0B" w:rsidP="00357B0B">
      <w:pPr>
        <w:pStyle w:val="ListParagraph"/>
        <w:numPr>
          <w:ilvl w:val="0"/>
          <w:numId w:val="43"/>
        </w:numPr>
      </w:pPr>
      <w:r>
        <w:t xml:space="preserve">Best times for planting, fertilization, mowing schedule, tree trimming, fertilization, </w:t>
      </w:r>
      <w:proofErr w:type="spellStart"/>
      <w:r>
        <w:t>etc</w:t>
      </w:r>
      <w:proofErr w:type="spellEnd"/>
      <w:r>
        <w:t>……</w:t>
      </w:r>
    </w:p>
    <w:p w14:paraId="77B038BF" w14:textId="791B60D5" w:rsidR="00357B0B" w:rsidRDefault="00357B0B" w:rsidP="00357B0B">
      <w:pPr>
        <w:ind w:left="720" w:firstLine="720"/>
      </w:pPr>
      <w:r>
        <w:t>4.</w:t>
      </w:r>
      <w:r>
        <w:t>About Us</w:t>
      </w:r>
    </w:p>
    <w:p w14:paraId="3E7DFA96" w14:textId="07F06C7C" w:rsidR="00357B0B" w:rsidRDefault="00357B0B" w:rsidP="00357B0B">
      <w:pPr>
        <w:pStyle w:val="ListParagraph"/>
        <w:numPr>
          <w:ilvl w:val="0"/>
          <w:numId w:val="44"/>
        </w:numPr>
      </w:pPr>
      <w:r>
        <w:t xml:space="preserve">Company Bio </w:t>
      </w:r>
    </w:p>
    <w:p w14:paraId="0203286F" w14:textId="6EA4EF34" w:rsidR="00357B0B" w:rsidRDefault="00357B0B" w:rsidP="00357B0B">
      <w:pPr>
        <w:pStyle w:val="ListParagraph"/>
        <w:numPr>
          <w:ilvl w:val="0"/>
          <w:numId w:val="44"/>
        </w:numPr>
      </w:pPr>
      <w:r>
        <w:t>Honored employees</w:t>
      </w:r>
    </w:p>
    <w:p w14:paraId="4E32D8EE" w14:textId="77777777" w:rsidR="00357B0B" w:rsidRDefault="00357B0B" w:rsidP="00357B0B">
      <w:pPr>
        <w:pStyle w:val="ListParagraph"/>
        <w:numPr>
          <w:ilvl w:val="0"/>
          <w:numId w:val="44"/>
        </w:numPr>
      </w:pPr>
      <w:r>
        <w:t xml:space="preserve">Community Service </w:t>
      </w:r>
    </w:p>
    <w:p w14:paraId="0FB8FB8E" w14:textId="3ECC7A9D" w:rsidR="00357B0B" w:rsidRDefault="00357B0B" w:rsidP="00357B0B">
      <w:pPr>
        <w:ind w:left="720" w:firstLine="720"/>
      </w:pPr>
      <w:r>
        <w:t>5.</w:t>
      </w:r>
      <w:r>
        <w:t>Contact Page</w:t>
      </w:r>
    </w:p>
    <w:p w14:paraId="46973FF1" w14:textId="6F1EF899" w:rsidR="00357B0B" w:rsidRDefault="00357B0B" w:rsidP="00357B0B">
      <w:pPr>
        <w:pStyle w:val="ListParagraph"/>
        <w:numPr>
          <w:ilvl w:val="0"/>
          <w:numId w:val="45"/>
        </w:numPr>
      </w:pPr>
      <w:r>
        <w:t xml:space="preserve">Customer form </w:t>
      </w:r>
    </w:p>
    <w:p w14:paraId="337CD3B9" w14:textId="510943DC" w:rsidR="00357B0B" w:rsidRDefault="00357B0B" w:rsidP="00357B0B">
      <w:pPr>
        <w:pStyle w:val="ListParagraph"/>
        <w:numPr>
          <w:ilvl w:val="0"/>
          <w:numId w:val="45"/>
        </w:numPr>
      </w:pPr>
      <w:r>
        <w:t>Text box for comments and questions (Emailed to Customer Support)</w:t>
      </w:r>
    </w:p>
    <w:p w14:paraId="56D32B82" w14:textId="5193CA96" w:rsidR="00357B0B" w:rsidRDefault="00357B0B" w:rsidP="00357B0B">
      <w:pPr>
        <w:ind w:left="720" w:firstLine="720"/>
      </w:pPr>
      <w:r>
        <w:t>6.</w:t>
      </w:r>
      <w:r>
        <w:t>Checkout</w:t>
      </w:r>
    </w:p>
    <w:p w14:paraId="7E39091E" w14:textId="4161FD7B" w:rsidR="00357B0B" w:rsidRDefault="00357B0B" w:rsidP="00357B0B">
      <w:pPr>
        <w:pStyle w:val="ListParagraph"/>
        <w:numPr>
          <w:ilvl w:val="0"/>
          <w:numId w:val="46"/>
        </w:numPr>
      </w:pPr>
      <w:r>
        <w:t>Itemized list of Services and supplies requested</w:t>
      </w:r>
    </w:p>
    <w:p w14:paraId="6D1FBD81" w14:textId="4C960B35" w:rsidR="00357B0B" w:rsidRDefault="00357B0B" w:rsidP="00357B0B">
      <w:pPr>
        <w:pStyle w:val="ListParagraph"/>
        <w:numPr>
          <w:ilvl w:val="0"/>
          <w:numId w:val="46"/>
        </w:numPr>
      </w:pPr>
      <w:r>
        <w:t>Schedule of delivery date</w:t>
      </w:r>
    </w:p>
    <w:p w14:paraId="75B5F692" w14:textId="77777777" w:rsidR="00357B0B" w:rsidRDefault="00357B0B" w:rsidP="00357B0B">
      <w:pPr>
        <w:pStyle w:val="ListParagraph"/>
        <w:numPr>
          <w:ilvl w:val="0"/>
          <w:numId w:val="46"/>
        </w:numPr>
      </w:pPr>
      <w:r>
        <w:t>Payment request</w:t>
      </w:r>
    </w:p>
    <w:p w14:paraId="60C130DA" w14:textId="0A07AF65" w:rsidR="00357B0B" w:rsidRDefault="00357B0B" w:rsidP="00357B0B">
      <w:pPr>
        <w:pStyle w:val="ListParagraph"/>
        <w:numPr>
          <w:ilvl w:val="0"/>
          <w:numId w:val="46"/>
        </w:numPr>
      </w:pPr>
      <w:r>
        <w:t>Confirmation</w:t>
      </w:r>
    </w:p>
    <w:p w14:paraId="63E06DF6" w14:textId="47971D4D" w:rsidR="00F10F06" w:rsidRDefault="00F10F06" w:rsidP="00F10F06">
      <w:pPr>
        <w:ind w:left="1440"/>
      </w:pPr>
      <w:r>
        <w:t>7.Secure Login (For Admin: CEO, Bookkeeper, and Inventory Manager)</w:t>
      </w:r>
    </w:p>
    <w:p w14:paraId="6E7C1819" w14:textId="77777777" w:rsidR="00357B0B" w:rsidRDefault="00357B0B" w:rsidP="00357B0B">
      <w:pPr>
        <w:ind w:left="720"/>
      </w:pPr>
      <w:r>
        <w:t>b. Employee Database</w:t>
      </w:r>
    </w:p>
    <w:p w14:paraId="29B56F6B" w14:textId="77777777" w:rsidR="00357B0B" w:rsidRDefault="00357B0B" w:rsidP="00357B0B">
      <w:pPr>
        <w:ind w:firstLine="720"/>
      </w:pPr>
      <w:r>
        <w:t>c. Equipment Database</w:t>
      </w:r>
    </w:p>
    <w:p w14:paraId="30802AEC" w14:textId="77777777" w:rsidR="00357B0B" w:rsidRDefault="00357B0B" w:rsidP="00357B0B">
      <w:pPr>
        <w:ind w:firstLine="720"/>
      </w:pPr>
      <w:r>
        <w:t>d. Inventory management</w:t>
      </w:r>
    </w:p>
    <w:p w14:paraId="3FFB6B6A" w14:textId="744D5C81" w:rsidR="00357B0B" w:rsidRDefault="00357B0B" w:rsidP="00357B0B">
      <w:pPr>
        <w:ind w:firstLine="720"/>
      </w:pPr>
      <w:r>
        <w:t xml:space="preserve">e. Calendar Management with confirmation of employee and equipment availability </w:t>
      </w:r>
    </w:p>
    <w:p w14:paraId="4C1A6F20" w14:textId="77777777" w:rsidR="00033BA4" w:rsidRDefault="00CD4BB4" w:rsidP="00033BA4">
      <w:r>
        <w:t xml:space="preserve">The software package of GTLSS will be a cloud-based application executed in HTML, CSS, JavaScript, and SQL which will allow the application to be hosted across all browsers and media devices. The software package’s user guide will be </w:t>
      </w:r>
      <w:r w:rsidR="00F10F06">
        <w:t>provided</w:t>
      </w:r>
      <w:r>
        <w:t xml:space="preserve"> via </w:t>
      </w:r>
      <w:r w:rsidR="00F10F06">
        <w:t xml:space="preserve">download. </w:t>
      </w:r>
    </w:p>
    <w:p w14:paraId="6E6F2FC8" w14:textId="701835D6" w:rsidR="00047325" w:rsidRDefault="00033BA4" w:rsidP="00033BA4">
      <w:r>
        <w:rPr>
          <w:b/>
        </w:rPr>
        <w:t xml:space="preserve">                1.1.4.</w:t>
      </w:r>
      <w:r w:rsidRPr="00033BA4">
        <w:rPr>
          <w:b/>
        </w:rPr>
        <w:t xml:space="preserve"> Project</w:t>
      </w:r>
      <w:r w:rsidR="000D7DB2" w:rsidRPr="00033BA4">
        <w:rPr>
          <w:b/>
        </w:rPr>
        <w:t xml:space="preserve"> Plan</w:t>
      </w:r>
      <w:r w:rsidR="000D7DB2">
        <w:t xml:space="preserve"> </w:t>
      </w:r>
    </w:p>
    <w:p w14:paraId="3FFC3D1A" w14:textId="32991C93" w:rsidR="00357B0B" w:rsidRDefault="00047325" w:rsidP="00047325">
      <w:r>
        <w:t xml:space="preserve">The Project </w:t>
      </w:r>
      <w:r w:rsidR="00033BA4">
        <w:t>Plan which</w:t>
      </w:r>
      <w:r>
        <w:t xml:space="preserve"> includes the workflow diagram will be attached to this </w:t>
      </w:r>
      <w:r w:rsidR="000D7DB2">
        <w:t xml:space="preserve">documentation. </w:t>
      </w:r>
    </w:p>
    <w:p w14:paraId="74CEA711" w14:textId="788100DA" w:rsidR="000D7DB2" w:rsidRDefault="000D7DB2" w:rsidP="0041657F">
      <w:r>
        <w:t xml:space="preserve">The development of GTLSS will have no budgetary constraints. The only constraint facing </w:t>
      </w:r>
      <w:r w:rsidR="00047325">
        <w:t>the development of GTLSS will resource allocation and time.</w:t>
      </w:r>
    </w:p>
    <w:p w14:paraId="12F5D4B7" w14:textId="50321B0B" w:rsidR="00C6554A" w:rsidRPr="00D5413C" w:rsidRDefault="00047325" w:rsidP="00C6554A">
      <w:pPr>
        <w:pStyle w:val="Heading2"/>
      </w:pPr>
      <w:r>
        <w:t>References</w:t>
      </w:r>
    </w:p>
    <w:p w14:paraId="7CD19E0C" w14:textId="1A645FCF" w:rsidR="002C74C0" w:rsidRDefault="00033BA4" w:rsidP="00033BA4">
      <w:r>
        <w:t>The GTLSS project management plan consists of the following documents:</w:t>
      </w:r>
    </w:p>
    <w:p w14:paraId="17BC3695" w14:textId="0A22CC07" w:rsidR="00033BA4" w:rsidRDefault="00033BA4" w:rsidP="00033BA4">
      <w:pPr>
        <w:pStyle w:val="ListParagraph"/>
        <w:numPr>
          <w:ilvl w:val="0"/>
          <w:numId w:val="47"/>
        </w:numPr>
      </w:pPr>
      <w:r>
        <w:t xml:space="preserve">Software Development Plan – </w:t>
      </w:r>
      <w:r w:rsidR="00D031E2">
        <w:t xml:space="preserve">Davison, </w:t>
      </w:r>
      <w:proofErr w:type="spellStart"/>
      <w:r w:rsidR="00D031E2">
        <w:t>Trimpin</w:t>
      </w:r>
      <w:proofErr w:type="spellEnd"/>
      <w:r w:rsidR="00D031E2">
        <w:t>, Sattar, and Woolman</w:t>
      </w:r>
    </w:p>
    <w:p w14:paraId="7242C202" w14:textId="4F515CE8" w:rsidR="00033BA4" w:rsidRDefault="00033BA4" w:rsidP="00033BA4">
      <w:pPr>
        <w:pStyle w:val="ListParagraph"/>
        <w:numPr>
          <w:ilvl w:val="0"/>
          <w:numId w:val="47"/>
        </w:numPr>
      </w:pPr>
      <w:r>
        <w:t xml:space="preserve">Software Requirements </w:t>
      </w:r>
      <w:r w:rsidR="00D031E2">
        <w:t>Specification – Juhi Sattar</w:t>
      </w:r>
    </w:p>
    <w:p w14:paraId="13B6B15B" w14:textId="10681A54" w:rsidR="00D031E2" w:rsidRDefault="00D031E2" w:rsidP="00033BA4">
      <w:pPr>
        <w:pStyle w:val="ListParagraph"/>
        <w:numPr>
          <w:ilvl w:val="0"/>
          <w:numId w:val="47"/>
        </w:numPr>
      </w:pPr>
      <w:r>
        <w:t xml:space="preserve">Software Design Document – Davison, </w:t>
      </w:r>
      <w:proofErr w:type="spellStart"/>
      <w:r>
        <w:t>Trimpin</w:t>
      </w:r>
      <w:proofErr w:type="spellEnd"/>
      <w:r>
        <w:t>, Sattar, and Woolman</w:t>
      </w:r>
    </w:p>
    <w:p w14:paraId="79C76423" w14:textId="1FFA5819" w:rsidR="00D031E2" w:rsidRDefault="00D031E2" w:rsidP="00033BA4">
      <w:pPr>
        <w:pStyle w:val="ListParagraph"/>
        <w:numPr>
          <w:ilvl w:val="0"/>
          <w:numId w:val="47"/>
        </w:numPr>
      </w:pPr>
      <w:r>
        <w:t xml:space="preserve">Software Testing Specifications – Davison, </w:t>
      </w:r>
      <w:proofErr w:type="spellStart"/>
      <w:r>
        <w:t>Trimpin</w:t>
      </w:r>
      <w:proofErr w:type="spellEnd"/>
      <w:r>
        <w:t>, Sattar, and Woolman</w:t>
      </w:r>
      <w:bookmarkStart w:id="6" w:name="_GoBack"/>
      <w:bookmarkEnd w:id="6"/>
    </w:p>
    <w:sectPr w:rsidR="00D031E2" w:rsidSect="004723B3">
      <w:footerReference w:type="default" r:id="rId8"/>
      <w:pgSz w:w="12240" w:h="15840"/>
      <w:pgMar w:top="720" w:right="720" w:bottom="720" w:left="72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B1C16A" w14:textId="77777777" w:rsidR="00710B5B" w:rsidRDefault="00710B5B" w:rsidP="00C6554A">
      <w:pPr>
        <w:spacing w:before="0" w:after="0" w:line="240" w:lineRule="auto"/>
      </w:pPr>
      <w:r>
        <w:separator/>
      </w:r>
    </w:p>
  </w:endnote>
  <w:endnote w:type="continuationSeparator" w:id="0">
    <w:p w14:paraId="2BA27B74" w14:textId="77777777" w:rsidR="00710B5B" w:rsidRDefault="00710B5B"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150E76" w14:textId="77777777" w:rsidR="002163EE" w:rsidRDefault="00ED7C44">
    <w:pPr>
      <w:pStyle w:val="Footer"/>
    </w:pPr>
    <w:r>
      <w:t xml:space="preserve">Page </w:t>
    </w:r>
    <w:r>
      <w:fldChar w:fldCharType="begin"/>
    </w:r>
    <w:r>
      <w:instrText xml:space="preserve"> PAGE  \* Arabic  \* MERGEFORMAT </w:instrText>
    </w:r>
    <w:r>
      <w:fldChar w:fldCharType="separate"/>
    </w:r>
    <w:r w:rsidR="002B4294">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37A2C4" w14:textId="77777777" w:rsidR="00710B5B" w:rsidRDefault="00710B5B" w:rsidP="00C6554A">
      <w:pPr>
        <w:spacing w:before="0" w:after="0" w:line="240" w:lineRule="auto"/>
      </w:pPr>
      <w:r>
        <w:separator/>
      </w:r>
    </w:p>
  </w:footnote>
  <w:footnote w:type="continuationSeparator" w:id="0">
    <w:p w14:paraId="50F2555B" w14:textId="77777777" w:rsidR="00710B5B" w:rsidRDefault="00710B5B"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1E62248"/>
    <w:lvl w:ilvl="0">
      <w:start w:val="1"/>
      <w:numFmt w:val="decimal"/>
      <w:lvlText w:val="%1."/>
      <w:lvlJc w:val="left"/>
      <w:pPr>
        <w:tabs>
          <w:tab w:val="num" w:pos="1710"/>
        </w:tabs>
        <w:ind w:left="171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1CF0C42"/>
    <w:multiLevelType w:val="hybridMultilevel"/>
    <w:tmpl w:val="4D1CC4D0"/>
    <w:lvl w:ilvl="0" w:tplc="CE4E0E12">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2" w15:restartNumberingAfterBreak="0">
    <w:nsid w:val="0C26507B"/>
    <w:multiLevelType w:val="hybridMultilevel"/>
    <w:tmpl w:val="143A63DC"/>
    <w:lvl w:ilvl="0" w:tplc="E7CC3E6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12336D44"/>
    <w:multiLevelType w:val="hybridMultilevel"/>
    <w:tmpl w:val="F2381204"/>
    <w:lvl w:ilvl="0" w:tplc="71BA5436">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5" w15:restartNumberingAfterBreak="0">
    <w:nsid w:val="142B5DCA"/>
    <w:multiLevelType w:val="multilevel"/>
    <w:tmpl w:val="4DCA9476"/>
    <w:lvl w:ilvl="0">
      <w:start w:val="1"/>
      <w:numFmt w:val="decimal"/>
      <w:lvlText w:val="%1."/>
      <w:lvlJc w:val="left"/>
      <w:pPr>
        <w:ind w:left="2520" w:hanging="360"/>
      </w:pPr>
      <w:rPr>
        <w:rFonts w:hint="default"/>
      </w:rPr>
    </w:lvl>
    <w:lvl w:ilvl="1">
      <w:start w:val="1"/>
      <w:numFmt w:val="decimal"/>
      <w:isLgl/>
      <w:lvlText w:val="%1.%2."/>
      <w:lvlJc w:val="left"/>
      <w:pPr>
        <w:ind w:left="2640" w:hanging="480"/>
      </w:pPr>
      <w:rPr>
        <w:rFonts w:hint="default"/>
        <w:b/>
      </w:rPr>
    </w:lvl>
    <w:lvl w:ilvl="2">
      <w:start w:val="4"/>
      <w:numFmt w:val="decimal"/>
      <w:isLgl/>
      <w:lvlText w:val="%1.%2.%3."/>
      <w:lvlJc w:val="left"/>
      <w:pPr>
        <w:ind w:left="2880" w:hanging="720"/>
      </w:pPr>
      <w:rPr>
        <w:rFonts w:hint="default"/>
        <w:b/>
      </w:rPr>
    </w:lvl>
    <w:lvl w:ilvl="3">
      <w:start w:val="1"/>
      <w:numFmt w:val="decimal"/>
      <w:isLgl/>
      <w:lvlText w:val="%1.%2.%3.%4."/>
      <w:lvlJc w:val="left"/>
      <w:pPr>
        <w:ind w:left="2880" w:hanging="720"/>
      </w:pPr>
      <w:rPr>
        <w:rFonts w:hint="default"/>
        <w:b/>
      </w:rPr>
    </w:lvl>
    <w:lvl w:ilvl="4">
      <w:start w:val="1"/>
      <w:numFmt w:val="decimal"/>
      <w:isLgl/>
      <w:lvlText w:val="%1.%2.%3.%4.%5."/>
      <w:lvlJc w:val="left"/>
      <w:pPr>
        <w:ind w:left="3240" w:hanging="1080"/>
      </w:pPr>
      <w:rPr>
        <w:rFonts w:hint="default"/>
        <w:b/>
      </w:rPr>
    </w:lvl>
    <w:lvl w:ilvl="5">
      <w:start w:val="1"/>
      <w:numFmt w:val="decimal"/>
      <w:isLgl/>
      <w:lvlText w:val="%1.%2.%3.%4.%5.%6."/>
      <w:lvlJc w:val="left"/>
      <w:pPr>
        <w:ind w:left="3240" w:hanging="1080"/>
      </w:pPr>
      <w:rPr>
        <w:rFonts w:hint="default"/>
        <w:b/>
      </w:rPr>
    </w:lvl>
    <w:lvl w:ilvl="6">
      <w:start w:val="1"/>
      <w:numFmt w:val="decimal"/>
      <w:isLgl/>
      <w:lvlText w:val="%1.%2.%3.%4.%5.%6.%7."/>
      <w:lvlJc w:val="left"/>
      <w:pPr>
        <w:ind w:left="3600" w:hanging="1440"/>
      </w:pPr>
      <w:rPr>
        <w:rFonts w:hint="default"/>
        <w:b/>
      </w:rPr>
    </w:lvl>
    <w:lvl w:ilvl="7">
      <w:start w:val="1"/>
      <w:numFmt w:val="decimal"/>
      <w:isLgl/>
      <w:lvlText w:val="%1.%2.%3.%4.%5.%6.%7.%8."/>
      <w:lvlJc w:val="left"/>
      <w:pPr>
        <w:ind w:left="3600" w:hanging="1440"/>
      </w:pPr>
      <w:rPr>
        <w:rFonts w:hint="default"/>
        <w:b/>
      </w:rPr>
    </w:lvl>
    <w:lvl w:ilvl="8">
      <w:start w:val="1"/>
      <w:numFmt w:val="decimal"/>
      <w:isLgl/>
      <w:lvlText w:val="%1.%2.%3.%4.%5.%6.%7.%8.%9."/>
      <w:lvlJc w:val="left"/>
      <w:pPr>
        <w:ind w:left="3960" w:hanging="1800"/>
      </w:pPr>
      <w:rPr>
        <w:rFonts w:hint="default"/>
        <w:b/>
      </w:rPr>
    </w:lvl>
  </w:abstractNum>
  <w:abstractNum w:abstractNumId="16" w15:restartNumberingAfterBreak="0">
    <w:nsid w:val="18FA7282"/>
    <w:multiLevelType w:val="hybridMultilevel"/>
    <w:tmpl w:val="08FAA0FC"/>
    <w:lvl w:ilvl="0" w:tplc="09986DDC">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7" w15:restartNumberingAfterBreak="0">
    <w:nsid w:val="190F7E26"/>
    <w:multiLevelType w:val="hybridMultilevel"/>
    <w:tmpl w:val="FE3AC4D2"/>
    <w:lvl w:ilvl="0" w:tplc="05AAC5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228D3BE4"/>
    <w:multiLevelType w:val="hybridMultilevel"/>
    <w:tmpl w:val="2EF0F532"/>
    <w:lvl w:ilvl="0" w:tplc="E448581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26DC0758"/>
    <w:multiLevelType w:val="hybridMultilevel"/>
    <w:tmpl w:val="F824477A"/>
    <w:lvl w:ilvl="0" w:tplc="0F5A6AE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15:restartNumberingAfterBreak="0">
    <w:nsid w:val="29753B04"/>
    <w:multiLevelType w:val="hybridMultilevel"/>
    <w:tmpl w:val="D8F4A2AE"/>
    <w:lvl w:ilvl="0" w:tplc="DFFEAEA0">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1" w15:restartNumberingAfterBreak="0">
    <w:nsid w:val="2D7E69AE"/>
    <w:multiLevelType w:val="hybridMultilevel"/>
    <w:tmpl w:val="14F0B26A"/>
    <w:lvl w:ilvl="0" w:tplc="1F60FBC4">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2" w15:restartNumberingAfterBreak="0">
    <w:nsid w:val="2DB825C3"/>
    <w:multiLevelType w:val="hybridMultilevel"/>
    <w:tmpl w:val="AB3ED450"/>
    <w:lvl w:ilvl="0" w:tplc="B136EA8C">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3" w15:restartNumberingAfterBreak="0">
    <w:nsid w:val="2F0F7C86"/>
    <w:multiLevelType w:val="multilevel"/>
    <w:tmpl w:val="109A3550"/>
    <w:lvl w:ilvl="0">
      <w:start w:val="1"/>
      <w:numFmt w:val="decimal"/>
      <w:lvlText w:val="%1."/>
      <w:lvlJc w:val="left"/>
      <w:pPr>
        <w:ind w:left="1080" w:hanging="360"/>
      </w:pPr>
      <w:rPr>
        <w:rFonts w:hint="default"/>
      </w:rPr>
    </w:lvl>
    <w:lvl w:ilvl="1">
      <w:start w:val="1"/>
      <w:numFmt w:val="decimal"/>
      <w:isLgl/>
      <w:lvlText w:val="%1.%2"/>
      <w:lvlJc w:val="left"/>
      <w:pPr>
        <w:ind w:left="1128" w:hanging="408"/>
      </w:pPr>
      <w:rPr>
        <w:rFonts w:hint="default"/>
      </w:rPr>
    </w:lvl>
    <w:lvl w:ilvl="2">
      <w:start w:val="3"/>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24" w15:restartNumberingAfterBreak="0">
    <w:nsid w:val="2FF21C41"/>
    <w:multiLevelType w:val="multilevel"/>
    <w:tmpl w:val="67DA9756"/>
    <w:lvl w:ilvl="0">
      <w:start w:val="1"/>
      <w:numFmt w:val="decimal"/>
      <w:lvlText w:val="%1."/>
      <w:lvlJc w:val="left"/>
      <w:pPr>
        <w:ind w:left="2520" w:hanging="360"/>
      </w:pPr>
      <w:rPr>
        <w:rFonts w:hint="default"/>
      </w:rPr>
    </w:lvl>
    <w:lvl w:ilvl="1">
      <w:start w:val="1"/>
      <w:numFmt w:val="decimal"/>
      <w:isLgl/>
      <w:lvlText w:val="%1.%2."/>
      <w:lvlJc w:val="left"/>
      <w:pPr>
        <w:ind w:left="2592" w:hanging="432"/>
      </w:pPr>
      <w:rPr>
        <w:rFonts w:hint="default"/>
      </w:rPr>
    </w:lvl>
    <w:lvl w:ilvl="2">
      <w:start w:val="2"/>
      <w:numFmt w:val="decimal"/>
      <w:isLgl/>
      <w:lvlText w:val="%1.%2.%3."/>
      <w:lvlJc w:val="left"/>
      <w:pPr>
        <w:ind w:left="2880"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600" w:hanging="1440"/>
      </w:pPr>
      <w:rPr>
        <w:rFonts w:hint="default"/>
      </w:rPr>
    </w:lvl>
    <w:lvl w:ilvl="8">
      <w:start w:val="1"/>
      <w:numFmt w:val="decimal"/>
      <w:isLgl/>
      <w:lvlText w:val="%1.%2.%3.%4.%5.%6.%7.%8.%9."/>
      <w:lvlJc w:val="left"/>
      <w:pPr>
        <w:ind w:left="3960" w:hanging="1800"/>
      </w:pPr>
      <w:rPr>
        <w:rFonts w:hint="default"/>
      </w:rPr>
    </w:lvl>
  </w:abstractNum>
  <w:abstractNum w:abstractNumId="25" w15:restartNumberingAfterBreak="0">
    <w:nsid w:val="39942C70"/>
    <w:multiLevelType w:val="hybridMultilevel"/>
    <w:tmpl w:val="4A24A388"/>
    <w:lvl w:ilvl="0" w:tplc="54AE0190">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6" w15:restartNumberingAfterBreak="0">
    <w:nsid w:val="3BB55687"/>
    <w:multiLevelType w:val="hybridMultilevel"/>
    <w:tmpl w:val="DFC06D24"/>
    <w:lvl w:ilvl="0" w:tplc="1532A3F0">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7" w15:restartNumberingAfterBreak="0">
    <w:nsid w:val="3C734D06"/>
    <w:multiLevelType w:val="hybridMultilevel"/>
    <w:tmpl w:val="08CCE62C"/>
    <w:lvl w:ilvl="0" w:tplc="4BF2F73A">
      <w:start w:val="1"/>
      <w:numFmt w:val="lowerLetter"/>
      <w:lvlText w:val="%1."/>
      <w:lvlJc w:val="left"/>
      <w:pPr>
        <w:ind w:left="1716" w:hanging="360"/>
      </w:pPr>
      <w:rPr>
        <w:rFonts w:hint="default"/>
      </w:rPr>
    </w:lvl>
    <w:lvl w:ilvl="1" w:tplc="04090019" w:tentative="1">
      <w:start w:val="1"/>
      <w:numFmt w:val="lowerLetter"/>
      <w:lvlText w:val="%2."/>
      <w:lvlJc w:val="left"/>
      <w:pPr>
        <w:ind w:left="2436" w:hanging="360"/>
      </w:pPr>
    </w:lvl>
    <w:lvl w:ilvl="2" w:tplc="0409001B" w:tentative="1">
      <w:start w:val="1"/>
      <w:numFmt w:val="lowerRoman"/>
      <w:lvlText w:val="%3."/>
      <w:lvlJc w:val="right"/>
      <w:pPr>
        <w:ind w:left="3156" w:hanging="180"/>
      </w:pPr>
    </w:lvl>
    <w:lvl w:ilvl="3" w:tplc="0409000F" w:tentative="1">
      <w:start w:val="1"/>
      <w:numFmt w:val="decimal"/>
      <w:lvlText w:val="%4."/>
      <w:lvlJc w:val="left"/>
      <w:pPr>
        <w:ind w:left="3876" w:hanging="360"/>
      </w:pPr>
    </w:lvl>
    <w:lvl w:ilvl="4" w:tplc="04090019" w:tentative="1">
      <w:start w:val="1"/>
      <w:numFmt w:val="lowerLetter"/>
      <w:lvlText w:val="%5."/>
      <w:lvlJc w:val="left"/>
      <w:pPr>
        <w:ind w:left="4596" w:hanging="360"/>
      </w:pPr>
    </w:lvl>
    <w:lvl w:ilvl="5" w:tplc="0409001B" w:tentative="1">
      <w:start w:val="1"/>
      <w:numFmt w:val="lowerRoman"/>
      <w:lvlText w:val="%6."/>
      <w:lvlJc w:val="right"/>
      <w:pPr>
        <w:ind w:left="5316" w:hanging="180"/>
      </w:pPr>
    </w:lvl>
    <w:lvl w:ilvl="6" w:tplc="0409000F" w:tentative="1">
      <w:start w:val="1"/>
      <w:numFmt w:val="decimal"/>
      <w:lvlText w:val="%7."/>
      <w:lvlJc w:val="left"/>
      <w:pPr>
        <w:ind w:left="6036" w:hanging="360"/>
      </w:pPr>
    </w:lvl>
    <w:lvl w:ilvl="7" w:tplc="04090019" w:tentative="1">
      <w:start w:val="1"/>
      <w:numFmt w:val="lowerLetter"/>
      <w:lvlText w:val="%8."/>
      <w:lvlJc w:val="left"/>
      <w:pPr>
        <w:ind w:left="6756" w:hanging="360"/>
      </w:pPr>
    </w:lvl>
    <w:lvl w:ilvl="8" w:tplc="0409001B" w:tentative="1">
      <w:start w:val="1"/>
      <w:numFmt w:val="lowerRoman"/>
      <w:lvlText w:val="%9."/>
      <w:lvlJc w:val="right"/>
      <w:pPr>
        <w:ind w:left="7476" w:hanging="180"/>
      </w:pPr>
    </w:lvl>
  </w:abstractNum>
  <w:abstractNum w:abstractNumId="28" w15:restartNumberingAfterBreak="0">
    <w:nsid w:val="40CA4A67"/>
    <w:multiLevelType w:val="hybridMultilevel"/>
    <w:tmpl w:val="F6CA2BAC"/>
    <w:lvl w:ilvl="0" w:tplc="87FC67E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9"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4A9505D3"/>
    <w:multiLevelType w:val="hybridMultilevel"/>
    <w:tmpl w:val="9784074A"/>
    <w:lvl w:ilvl="0" w:tplc="F102608E">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1" w15:restartNumberingAfterBreak="0">
    <w:nsid w:val="4B430F6A"/>
    <w:multiLevelType w:val="hybridMultilevel"/>
    <w:tmpl w:val="340046DA"/>
    <w:lvl w:ilvl="0" w:tplc="54689DAA">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2" w15:restartNumberingAfterBreak="0">
    <w:nsid w:val="4ED576AE"/>
    <w:multiLevelType w:val="multilevel"/>
    <w:tmpl w:val="C504A592"/>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3" w15:restartNumberingAfterBreak="0">
    <w:nsid w:val="51061773"/>
    <w:multiLevelType w:val="hybridMultilevel"/>
    <w:tmpl w:val="7A14F514"/>
    <w:lvl w:ilvl="0" w:tplc="9768FD56">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4" w15:restartNumberingAfterBreak="0">
    <w:nsid w:val="51B97C19"/>
    <w:multiLevelType w:val="multilevel"/>
    <w:tmpl w:val="6490696E"/>
    <w:lvl w:ilvl="0">
      <w:start w:val="1"/>
      <w:numFmt w:val="decimal"/>
      <w:lvlText w:val="%1."/>
      <w:lvlJc w:val="left"/>
      <w:pPr>
        <w:ind w:left="2520" w:hanging="360"/>
      </w:pPr>
      <w:rPr>
        <w:rFonts w:hint="default"/>
      </w:rPr>
    </w:lvl>
    <w:lvl w:ilvl="1">
      <w:start w:val="1"/>
      <w:numFmt w:val="decimal"/>
      <w:isLgl/>
      <w:lvlText w:val="%1.%2"/>
      <w:lvlJc w:val="left"/>
      <w:pPr>
        <w:ind w:left="2616" w:hanging="456"/>
      </w:pPr>
      <w:rPr>
        <w:rFonts w:hint="default"/>
        <w:b/>
      </w:rPr>
    </w:lvl>
    <w:lvl w:ilvl="2">
      <w:start w:val="4"/>
      <w:numFmt w:val="decimal"/>
      <w:isLgl/>
      <w:lvlText w:val="%1.%2.%3"/>
      <w:lvlJc w:val="left"/>
      <w:pPr>
        <w:ind w:left="2880" w:hanging="720"/>
      </w:pPr>
      <w:rPr>
        <w:rFonts w:hint="default"/>
        <w:b/>
      </w:rPr>
    </w:lvl>
    <w:lvl w:ilvl="3">
      <w:start w:val="1"/>
      <w:numFmt w:val="decimal"/>
      <w:isLgl/>
      <w:lvlText w:val="%1.%2.%3.%4"/>
      <w:lvlJc w:val="left"/>
      <w:pPr>
        <w:ind w:left="2880" w:hanging="720"/>
      </w:pPr>
      <w:rPr>
        <w:rFonts w:hint="default"/>
        <w:b/>
      </w:rPr>
    </w:lvl>
    <w:lvl w:ilvl="4">
      <w:start w:val="1"/>
      <w:numFmt w:val="decimal"/>
      <w:isLgl/>
      <w:lvlText w:val="%1.%2.%3.%4.%5"/>
      <w:lvlJc w:val="left"/>
      <w:pPr>
        <w:ind w:left="3240" w:hanging="1080"/>
      </w:pPr>
      <w:rPr>
        <w:rFonts w:hint="default"/>
        <w:b/>
      </w:rPr>
    </w:lvl>
    <w:lvl w:ilvl="5">
      <w:start w:val="1"/>
      <w:numFmt w:val="decimal"/>
      <w:isLgl/>
      <w:lvlText w:val="%1.%2.%3.%4.%5.%6"/>
      <w:lvlJc w:val="left"/>
      <w:pPr>
        <w:ind w:left="3240" w:hanging="1080"/>
      </w:pPr>
      <w:rPr>
        <w:rFonts w:hint="default"/>
        <w:b/>
      </w:rPr>
    </w:lvl>
    <w:lvl w:ilvl="6">
      <w:start w:val="1"/>
      <w:numFmt w:val="decimal"/>
      <w:isLgl/>
      <w:lvlText w:val="%1.%2.%3.%4.%5.%6.%7"/>
      <w:lvlJc w:val="left"/>
      <w:pPr>
        <w:ind w:left="3600" w:hanging="1440"/>
      </w:pPr>
      <w:rPr>
        <w:rFonts w:hint="default"/>
        <w:b/>
      </w:rPr>
    </w:lvl>
    <w:lvl w:ilvl="7">
      <w:start w:val="1"/>
      <w:numFmt w:val="decimal"/>
      <w:isLgl/>
      <w:lvlText w:val="%1.%2.%3.%4.%5.%6.%7.%8"/>
      <w:lvlJc w:val="left"/>
      <w:pPr>
        <w:ind w:left="3600" w:hanging="1440"/>
      </w:pPr>
      <w:rPr>
        <w:rFonts w:hint="default"/>
        <w:b/>
      </w:rPr>
    </w:lvl>
    <w:lvl w:ilvl="8">
      <w:start w:val="1"/>
      <w:numFmt w:val="decimal"/>
      <w:isLgl/>
      <w:lvlText w:val="%1.%2.%3.%4.%5.%6.%7.%8.%9"/>
      <w:lvlJc w:val="left"/>
      <w:pPr>
        <w:ind w:left="3960" w:hanging="1800"/>
      </w:pPr>
      <w:rPr>
        <w:rFonts w:hint="default"/>
        <w:b/>
      </w:rPr>
    </w:lvl>
  </w:abstractNum>
  <w:abstractNum w:abstractNumId="35" w15:restartNumberingAfterBreak="0">
    <w:nsid w:val="52846935"/>
    <w:multiLevelType w:val="hybridMultilevel"/>
    <w:tmpl w:val="DDF452CC"/>
    <w:lvl w:ilvl="0" w:tplc="2162F0D0">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6" w15:restartNumberingAfterBreak="0">
    <w:nsid w:val="56B80812"/>
    <w:multiLevelType w:val="hybridMultilevel"/>
    <w:tmpl w:val="1004E91A"/>
    <w:lvl w:ilvl="0" w:tplc="EC006AF8">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7" w15:restartNumberingAfterBreak="0">
    <w:nsid w:val="61BF2B57"/>
    <w:multiLevelType w:val="hybridMultilevel"/>
    <w:tmpl w:val="D6A61FC8"/>
    <w:lvl w:ilvl="0" w:tplc="023AC088">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8" w15:restartNumberingAfterBreak="0">
    <w:nsid w:val="66A92884"/>
    <w:multiLevelType w:val="hybridMultilevel"/>
    <w:tmpl w:val="B78ACFB2"/>
    <w:lvl w:ilvl="0" w:tplc="0D9A21FA">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9" w15:restartNumberingAfterBreak="0">
    <w:nsid w:val="67450A37"/>
    <w:multiLevelType w:val="hybridMultilevel"/>
    <w:tmpl w:val="F12CA7EC"/>
    <w:lvl w:ilvl="0" w:tplc="3BF8E8D6">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0" w15:restartNumberingAfterBreak="0">
    <w:nsid w:val="677F3BC6"/>
    <w:multiLevelType w:val="hybridMultilevel"/>
    <w:tmpl w:val="1A987980"/>
    <w:lvl w:ilvl="0" w:tplc="3F8AEC18">
      <w:start w:val="1"/>
      <w:numFmt w:val="decimal"/>
      <w:lvlText w:val="%1."/>
      <w:lvlJc w:val="left"/>
      <w:pPr>
        <w:ind w:left="1356" w:hanging="360"/>
      </w:pPr>
      <w:rPr>
        <w:rFonts w:hint="default"/>
      </w:rPr>
    </w:lvl>
    <w:lvl w:ilvl="1" w:tplc="04090019" w:tentative="1">
      <w:start w:val="1"/>
      <w:numFmt w:val="lowerLetter"/>
      <w:lvlText w:val="%2."/>
      <w:lvlJc w:val="left"/>
      <w:pPr>
        <w:ind w:left="2076" w:hanging="360"/>
      </w:pPr>
    </w:lvl>
    <w:lvl w:ilvl="2" w:tplc="0409001B" w:tentative="1">
      <w:start w:val="1"/>
      <w:numFmt w:val="lowerRoman"/>
      <w:lvlText w:val="%3."/>
      <w:lvlJc w:val="right"/>
      <w:pPr>
        <w:ind w:left="2796" w:hanging="180"/>
      </w:pPr>
    </w:lvl>
    <w:lvl w:ilvl="3" w:tplc="0409000F" w:tentative="1">
      <w:start w:val="1"/>
      <w:numFmt w:val="decimal"/>
      <w:lvlText w:val="%4."/>
      <w:lvlJc w:val="left"/>
      <w:pPr>
        <w:ind w:left="3516" w:hanging="360"/>
      </w:pPr>
    </w:lvl>
    <w:lvl w:ilvl="4" w:tplc="04090019" w:tentative="1">
      <w:start w:val="1"/>
      <w:numFmt w:val="lowerLetter"/>
      <w:lvlText w:val="%5."/>
      <w:lvlJc w:val="left"/>
      <w:pPr>
        <w:ind w:left="4236" w:hanging="360"/>
      </w:pPr>
    </w:lvl>
    <w:lvl w:ilvl="5" w:tplc="0409001B" w:tentative="1">
      <w:start w:val="1"/>
      <w:numFmt w:val="lowerRoman"/>
      <w:lvlText w:val="%6."/>
      <w:lvlJc w:val="right"/>
      <w:pPr>
        <w:ind w:left="4956" w:hanging="180"/>
      </w:pPr>
    </w:lvl>
    <w:lvl w:ilvl="6" w:tplc="0409000F" w:tentative="1">
      <w:start w:val="1"/>
      <w:numFmt w:val="decimal"/>
      <w:lvlText w:val="%7."/>
      <w:lvlJc w:val="left"/>
      <w:pPr>
        <w:ind w:left="5676" w:hanging="360"/>
      </w:pPr>
    </w:lvl>
    <w:lvl w:ilvl="7" w:tplc="04090019" w:tentative="1">
      <w:start w:val="1"/>
      <w:numFmt w:val="lowerLetter"/>
      <w:lvlText w:val="%8."/>
      <w:lvlJc w:val="left"/>
      <w:pPr>
        <w:ind w:left="6396" w:hanging="360"/>
      </w:pPr>
    </w:lvl>
    <w:lvl w:ilvl="8" w:tplc="0409001B" w:tentative="1">
      <w:start w:val="1"/>
      <w:numFmt w:val="lowerRoman"/>
      <w:lvlText w:val="%9."/>
      <w:lvlJc w:val="right"/>
      <w:pPr>
        <w:ind w:left="7116" w:hanging="180"/>
      </w:pPr>
    </w:lvl>
  </w:abstractNum>
  <w:abstractNum w:abstractNumId="41" w15:restartNumberingAfterBreak="0">
    <w:nsid w:val="69A94200"/>
    <w:multiLevelType w:val="hybridMultilevel"/>
    <w:tmpl w:val="9498264A"/>
    <w:lvl w:ilvl="0" w:tplc="E3C0E7F8">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2" w15:restartNumberingAfterBreak="0">
    <w:nsid w:val="745248EC"/>
    <w:multiLevelType w:val="hybridMultilevel"/>
    <w:tmpl w:val="84901F18"/>
    <w:lvl w:ilvl="0" w:tplc="B4523C10">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3" w15:restartNumberingAfterBreak="0">
    <w:nsid w:val="7B913184"/>
    <w:multiLevelType w:val="multilevel"/>
    <w:tmpl w:val="07D61362"/>
    <w:lvl w:ilvl="0">
      <w:start w:val="1"/>
      <w:numFmt w:val="decimal"/>
      <w:lvlText w:val="%1."/>
      <w:lvlJc w:val="left"/>
      <w:pPr>
        <w:ind w:left="2520" w:hanging="360"/>
      </w:pPr>
      <w:rPr>
        <w:rFonts w:hint="default"/>
      </w:rPr>
    </w:lvl>
    <w:lvl w:ilvl="1">
      <w:start w:val="1"/>
      <w:numFmt w:val="decimal"/>
      <w:isLgl/>
      <w:lvlText w:val="%1.%2"/>
      <w:lvlJc w:val="left"/>
      <w:pPr>
        <w:ind w:left="2574" w:hanging="414"/>
      </w:pPr>
      <w:rPr>
        <w:rFonts w:hint="default"/>
      </w:rPr>
    </w:lvl>
    <w:lvl w:ilvl="2">
      <w:start w:val="2"/>
      <w:numFmt w:val="decimal"/>
      <w:isLgl/>
      <w:lvlText w:val="%1.%2.%3"/>
      <w:lvlJc w:val="left"/>
      <w:pPr>
        <w:ind w:left="2880"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600" w:hanging="1440"/>
      </w:pPr>
      <w:rPr>
        <w:rFonts w:hint="default"/>
      </w:rPr>
    </w:lvl>
    <w:lvl w:ilvl="8">
      <w:start w:val="1"/>
      <w:numFmt w:val="decimal"/>
      <w:isLgl/>
      <w:lvlText w:val="%1.%2.%3.%4.%5.%6.%7.%8.%9"/>
      <w:lvlJc w:val="left"/>
      <w:pPr>
        <w:ind w:left="3960" w:hanging="1800"/>
      </w:pPr>
      <w:rPr>
        <w:rFonts w:hint="default"/>
      </w:rPr>
    </w:lvl>
  </w:abstractNum>
  <w:abstractNum w:abstractNumId="44" w15:restartNumberingAfterBreak="0">
    <w:nsid w:val="7C8C6022"/>
    <w:multiLevelType w:val="hybridMultilevel"/>
    <w:tmpl w:val="534A8EB4"/>
    <w:lvl w:ilvl="0" w:tplc="EFB49038">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9"/>
  </w:num>
  <w:num w:numId="2">
    <w:abstractNumId w:val="8"/>
  </w:num>
  <w:num w:numId="3">
    <w:abstractNumId w:val="8"/>
  </w:num>
  <w:num w:numId="4">
    <w:abstractNumId w:val="9"/>
  </w:num>
  <w:num w:numId="5">
    <w:abstractNumId w:val="29"/>
  </w:num>
  <w:num w:numId="6">
    <w:abstractNumId w:val="10"/>
  </w:num>
  <w:num w:numId="7">
    <w:abstractNumId w:val="13"/>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32"/>
  </w:num>
  <w:num w:numId="17">
    <w:abstractNumId w:val="23"/>
  </w:num>
  <w:num w:numId="18">
    <w:abstractNumId w:val="12"/>
  </w:num>
  <w:num w:numId="19">
    <w:abstractNumId w:val="30"/>
  </w:num>
  <w:num w:numId="20">
    <w:abstractNumId w:val="35"/>
  </w:num>
  <w:num w:numId="21">
    <w:abstractNumId w:val="28"/>
  </w:num>
  <w:num w:numId="22">
    <w:abstractNumId w:val="20"/>
  </w:num>
  <w:num w:numId="23">
    <w:abstractNumId w:val="22"/>
  </w:num>
  <w:num w:numId="24">
    <w:abstractNumId w:val="31"/>
  </w:num>
  <w:num w:numId="25">
    <w:abstractNumId w:val="37"/>
  </w:num>
  <w:num w:numId="26">
    <w:abstractNumId w:val="24"/>
  </w:num>
  <w:num w:numId="27">
    <w:abstractNumId w:val="38"/>
  </w:num>
  <w:num w:numId="28">
    <w:abstractNumId w:val="43"/>
  </w:num>
  <w:num w:numId="29">
    <w:abstractNumId w:val="33"/>
  </w:num>
  <w:num w:numId="30">
    <w:abstractNumId w:val="16"/>
  </w:num>
  <w:num w:numId="31">
    <w:abstractNumId w:val="41"/>
  </w:num>
  <w:num w:numId="32">
    <w:abstractNumId w:val="44"/>
  </w:num>
  <w:num w:numId="33">
    <w:abstractNumId w:val="40"/>
  </w:num>
  <w:num w:numId="34">
    <w:abstractNumId w:val="27"/>
  </w:num>
  <w:num w:numId="35">
    <w:abstractNumId w:val="18"/>
  </w:num>
  <w:num w:numId="36">
    <w:abstractNumId w:val="19"/>
  </w:num>
  <w:num w:numId="37">
    <w:abstractNumId w:val="25"/>
  </w:num>
  <w:num w:numId="38">
    <w:abstractNumId w:val="42"/>
  </w:num>
  <w:num w:numId="39">
    <w:abstractNumId w:val="26"/>
  </w:num>
  <w:num w:numId="40">
    <w:abstractNumId w:val="36"/>
  </w:num>
  <w:num w:numId="41">
    <w:abstractNumId w:val="15"/>
  </w:num>
  <w:num w:numId="42">
    <w:abstractNumId w:val="34"/>
  </w:num>
  <w:num w:numId="43">
    <w:abstractNumId w:val="11"/>
  </w:num>
  <w:num w:numId="44">
    <w:abstractNumId w:val="21"/>
  </w:num>
  <w:num w:numId="45">
    <w:abstractNumId w:val="14"/>
  </w:num>
  <w:num w:numId="46">
    <w:abstractNumId w:val="39"/>
  </w:num>
  <w:num w:numId="4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640B"/>
    <w:rsid w:val="00033BA4"/>
    <w:rsid w:val="00047325"/>
    <w:rsid w:val="000D7DB2"/>
    <w:rsid w:val="00192EDF"/>
    <w:rsid w:val="001A0DAF"/>
    <w:rsid w:val="00216C17"/>
    <w:rsid w:val="002554CD"/>
    <w:rsid w:val="00293B83"/>
    <w:rsid w:val="002A6343"/>
    <w:rsid w:val="002B4294"/>
    <w:rsid w:val="002C66C7"/>
    <w:rsid w:val="00333D0D"/>
    <w:rsid w:val="00357B0B"/>
    <w:rsid w:val="00363039"/>
    <w:rsid w:val="00365DA6"/>
    <w:rsid w:val="0041657F"/>
    <w:rsid w:val="004202E7"/>
    <w:rsid w:val="004420A3"/>
    <w:rsid w:val="004723B3"/>
    <w:rsid w:val="004C049F"/>
    <w:rsid w:val="004C2FB5"/>
    <w:rsid w:val="005000E2"/>
    <w:rsid w:val="00595C52"/>
    <w:rsid w:val="005F6D1C"/>
    <w:rsid w:val="0060497C"/>
    <w:rsid w:val="00605A35"/>
    <w:rsid w:val="006A3CE7"/>
    <w:rsid w:val="00710B5B"/>
    <w:rsid w:val="00736ACD"/>
    <w:rsid w:val="00761C62"/>
    <w:rsid w:val="008444C7"/>
    <w:rsid w:val="00972451"/>
    <w:rsid w:val="009A2EDE"/>
    <w:rsid w:val="00A86F27"/>
    <w:rsid w:val="00AE0567"/>
    <w:rsid w:val="00C05F03"/>
    <w:rsid w:val="00C6554A"/>
    <w:rsid w:val="00CD4BB4"/>
    <w:rsid w:val="00D031E2"/>
    <w:rsid w:val="00E70B6D"/>
    <w:rsid w:val="00ED7C44"/>
    <w:rsid w:val="00F10F06"/>
    <w:rsid w:val="00FE64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263C05"/>
  <w15:chartTrackingRefBased/>
  <w15:docId w15:val="{0E8613DA-AF51-4EBB-A122-706D1B6837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paragraph" w:styleId="TOCHeading">
    <w:name w:val="TOC Heading"/>
    <w:basedOn w:val="Heading1"/>
    <w:next w:val="Normal"/>
    <w:uiPriority w:val="39"/>
    <w:unhideWhenUsed/>
    <w:qFormat/>
    <w:rsid w:val="00FE640B"/>
    <w:pPr>
      <w:spacing w:before="240" w:after="0" w:line="259" w:lineRule="auto"/>
      <w:contextualSpacing w:val="0"/>
      <w:outlineLvl w:val="9"/>
    </w:pPr>
    <w:rPr>
      <w:szCs w:val="32"/>
    </w:rPr>
  </w:style>
  <w:style w:type="paragraph" w:styleId="TOC2">
    <w:name w:val="toc 2"/>
    <w:basedOn w:val="Normal"/>
    <w:next w:val="Normal"/>
    <w:autoRedefine/>
    <w:uiPriority w:val="39"/>
    <w:unhideWhenUsed/>
    <w:rsid w:val="00FE640B"/>
    <w:pPr>
      <w:spacing w:after="100"/>
      <w:ind w:left="220"/>
    </w:pPr>
  </w:style>
  <w:style w:type="paragraph" w:styleId="TOC3">
    <w:name w:val="toc 3"/>
    <w:basedOn w:val="Normal"/>
    <w:next w:val="Normal"/>
    <w:autoRedefine/>
    <w:uiPriority w:val="39"/>
    <w:unhideWhenUsed/>
    <w:rsid w:val="00192EDF"/>
    <w:pPr>
      <w:spacing w:before="0" w:after="100" w:line="259" w:lineRule="auto"/>
      <w:ind w:left="440"/>
    </w:pPr>
    <w:rPr>
      <w:rFonts w:eastAsiaTheme="minorEastAsia" w:cs="Times New Roman"/>
      <w:color w:val="auto"/>
    </w:rPr>
  </w:style>
  <w:style w:type="paragraph" w:styleId="TOC1">
    <w:name w:val="toc 1"/>
    <w:basedOn w:val="Normal"/>
    <w:next w:val="Normal"/>
    <w:autoRedefine/>
    <w:uiPriority w:val="39"/>
    <w:unhideWhenUsed/>
    <w:rsid w:val="004420A3"/>
    <w:pPr>
      <w:spacing w:after="100"/>
    </w:pPr>
    <w:rPr>
      <w:bCs/>
    </w:rPr>
  </w:style>
  <w:style w:type="paragraph" w:styleId="ListParagraph">
    <w:name w:val="List Paragraph"/>
    <w:basedOn w:val="Normal"/>
    <w:uiPriority w:val="34"/>
    <w:unhideWhenUsed/>
    <w:qFormat/>
    <w:rsid w:val="00192E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uhis\AppData\Roaming\Microsoft\Templates\Student%20report%20with%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Student report with photo.dotx</Template>
  <TotalTime>1331</TotalTime>
  <Pages>5</Pages>
  <Words>1079</Words>
  <Characters>6155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Juhi Sattar</dc:creator>
  <cp:keywords/>
  <dc:description/>
  <cp:lastModifiedBy>Juhi Sattar</cp:lastModifiedBy>
  <cp:revision>2</cp:revision>
  <dcterms:created xsi:type="dcterms:W3CDTF">2019-03-24T02:05:00Z</dcterms:created>
  <dcterms:modified xsi:type="dcterms:W3CDTF">2019-03-25T00:40:00Z</dcterms:modified>
</cp:coreProperties>
</file>